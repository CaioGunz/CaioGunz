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4062" w14:textId="77777777" w:rsidR="008F554E" w:rsidRPr="008F554E" w:rsidRDefault="007F670B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1E1575">
        <w:rPr>
          <w:rFonts w:ascii="Arial" w:hAnsi="Arial" w:cs="Arial"/>
          <w:b/>
          <w:sz w:val="24"/>
          <w:szCs w:val="24"/>
        </w:rPr>
        <w:t xml:space="preserve"> Projeto Estruturado</w:t>
      </w:r>
      <w:r w:rsidR="008F554E" w:rsidRPr="008F554E">
        <w:rPr>
          <w:rFonts w:ascii="Arial" w:hAnsi="Arial" w:cs="Arial"/>
          <w:b/>
          <w:sz w:val="24"/>
          <w:szCs w:val="24"/>
        </w:rPr>
        <w:t xml:space="preserve"> (</w:t>
      </w:r>
      <w:r w:rsidR="001E1575">
        <w:rPr>
          <w:rFonts w:ascii="Arial" w:hAnsi="Arial" w:cs="Arial"/>
          <w:b/>
          <w:sz w:val="24"/>
          <w:szCs w:val="24"/>
        </w:rPr>
        <w:t>APE</w:t>
      </w:r>
      <w:r w:rsidR="008F554E" w:rsidRPr="008F554E">
        <w:rPr>
          <w:rFonts w:ascii="Arial" w:hAnsi="Arial" w:cs="Arial"/>
          <w:b/>
          <w:sz w:val="24"/>
          <w:szCs w:val="24"/>
        </w:rPr>
        <w:t>)</w:t>
      </w:r>
    </w:p>
    <w:p w14:paraId="1F53D01D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63B137" w14:textId="60913310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Nome do acadêmico (a): </w:t>
      </w:r>
      <w:r w:rsidR="00B100A6">
        <w:rPr>
          <w:rFonts w:ascii="Arial" w:hAnsi="Arial" w:cs="Arial"/>
          <w:sz w:val="24"/>
          <w:szCs w:val="24"/>
        </w:rPr>
        <w:t>Caio Barbosa de Araujo</w:t>
      </w:r>
    </w:p>
    <w:p w14:paraId="24926C2A" w14:textId="212D4625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B100A6">
        <w:rPr>
          <w:rFonts w:ascii="Arial" w:hAnsi="Arial" w:cs="Arial"/>
          <w:sz w:val="24"/>
          <w:szCs w:val="24"/>
        </w:rPr>
        <w:t>09020669</w:t>
      </w:r>
    </w:p>
    <w:p w14:paraId="204C515D" w14:textId="3AD96D41" w:rsidR="001E1575" w:rsidRDefault="001E157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da Atividade:</w:t>
      </w:r>
      <w:r w:rsidR="00B100A6">
        <w:rPr>
          <w:rFonts w:ascii="Arial" w:hAnsi="Arial" w:cs="Arial"/>
          <w:sz w:val="24"/>
          <w:szCs w:val="24"/>
        </w:rPr>
        <w:t xml:space="preserve"> Pesquisa Sobre Startup</w:t>
      </w:r>
    </w:p>
    <w:p w14:paraId="76C00426" w14:textId="77777777" w:rsidR="00FE50E5" w:rsidRPr="008F554E" w:rsidRDefault="00FE50E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238FDE" w14:textId="77777777" w:rsidR="00824B44" w:rsidRPr="008F554E" w:rsidRDefault="00824B44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53239F" w14:textId="3F532A06" w:rsidR="008F554E" w:rsidRPr="008F554E" w:rsidRDefault="00B100A6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Pesquisa Sobre Startup</w:t>
      </w:r>
    </w:p>
    <w:p w14:paraId="468A5AC9" w14:textId="43DEBEA3" w:rsidR="008F554E" w:rsidRDefault="00A677EC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período da Bolha de internet em meados de 1998 a 2001, foi onde surgiu o termo Startup. É um termo utilizado para </w:t>
      </w:r>
      <w:r w:rsidR="00B429B1">
        <w:rPr>
          <w:rFonts w:ascii="Arial" w:hAnsi="Arial" w:cs="Arial"/>
          <w:sz w:val="24"/>
          <w:szCs w:val="24"/>
        </w:rPr>
        <w:t>novas empresas que oferecem produtos inovadores, além disso esse termo já era sinônimo de iniciar uma nova empresa.</w:t>
      </w:r>
      <w:r w:rsidR="00240D32">
        <w:rPr>
          <w:rFonts w:ascii="Arial" w:hAnsi="Arial" w:cs="Arial"/>
          <w:sz w:val="24"/>
          <w:szCs w:val="24"/>
        </w:rPr>
        <w:t xml:space="preserve"> A ideia de Startup está diretamente ligada a inovação, procura de algo que ainda não existe. Possuem grande potencial de crescimento, mas também tem muitos riscos para os investidores</w:t>
      </w:r>
      <w:r w:rsidR="003A718C">
        <w:rPr>
          <w:rFonts w:ascii="Arial" w:hAnsi="Arial" w:cs="Arial"/>
          <w:sz w:val="24"/>
          <w:szCs w:val="24"/>
        </w:rPr>
        <w:t>.</w:t>
      </w:r>
    </w:p>
    <w:p w14:paraId="53445EF6" w14:textId="523BCDE6" w:rsidR="003A718C" w:rsidRDefault="003A718C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Elas podem ter uma origem mais simples </w:t>
      </w:r>
      <w:r w:rsidR="0070002B">
        <w:rPr>
          <w:rFonts w:ascii="Arial" w:hAnsi="Arial" w:cs="Arial"/>
          <w:sz w:val="24"/>
          <w:szCs w:val="24"/>
        </w:rPr>
        <w:t>feita por um grupo pequeno de pessoas que se une para um projeto muito ambicioso, ou até mesmo</w:t>
      </w:r>
      <w:r w:rsidR="00100F11">
        <w:rPr>
          <w:rFonts w:ascii="Arial" w:hAnsi="Arial" w:cs="Arial"/>
          <w:sz w:val="24"/>
          <w:szCs w:val="24"/>
        </w:rPr>
        <w:t xml:space="preserve"> possuir</w:t>
      </w:r>
      <w:r w:rsidR="0070002B">
        <w:rPr>
          <w:rFonts w:ascii="Arial" w:hAnsi="Arial" w:cs="Arial"/>
          <w:sz w:val="24"/>
          <w:szCs w:val="24"/>
        </w:rPr>
        <w:t xml:space="preserve"> </w:t>
      </w:r>
      <w:r w:rsidR="00100F11">
        <w:rPr>
          <w:rFonts w:ascii="Arial" w:hAnsi="Arial" w:cs="Arial"/>
          <w:sz w:val="24"/>
          <w:szCs w:val="24"/>
        </w:rPr>
        <w:t xml:space="preserve">financiamento </w:t>
      </w:r>
      <w:r w:rsidR="0070002B">
        <w:rPr>
          <w:rFonts w:ascii="Arial" w:hAnsi="Arial" w:cs="Arial"/>
          <w:sz w:val="24"/>
          <w:szCs w:val="24"/>
        </w:rPr>
        <w:t xml:space="preserve">privado </w:t>
      </w:r>
      <w:r w:rsidR="00100F11">
        <w:rPr>
          <w:rFonts w:ascii="Arial" w:hAnsi="Arial" w:cs="Arial"/>
          <w:sz w:val="24"/>
          <w:szCs w:val="24"/>
        </w:rPr>
        <w:t>que</w:t>
      </w:r>
      <w:r w:rsidR="0070002B">
        <w:rPr>
          <w:rFonts w:ascii="Arial" w:hAnsi="Arial" w:cs="Arial"/>
          <w:sz w:val="24"/>
          <w:szCs w:val="24"/>
        </w:rPr>
        <w:t xml:space="preserve"> busca de grandes ideias. Também se tem o método de incubadoras por grandes empresas, instituições de ensino ou pelo poder público. </w:t>
      </w:r>
    </w:p>
    <w:p w14:paraId="14FC0103" w14:textId="47870CA8" w:rsidR="00167019" w:rsidRDefault="00167019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características se dão que elas por serem uma empresa em estado inicial, não delimita o seu tipo de produto que por muitas vezes é na parte da tecnologia, como desenvolvimento de aplicativos e programas, mas não se restringe a isso. Outra característica é que muitas Startups começam com poucos funcionários</w:t>
      </w:r>
      <w:r w:rsidR="00100F11">
        <w:rPr>
          <w:rFonts w:ascii="Arial" w:hAnsi="Arial" w:cs="Arial"/>
          <w:sz w:val="24"/>
          <w:szCs w:val="24"/>
        </w:rPr>
        <w:t xml:space="preserve"> ou até mesmo somente com o empreendedor</w:t>
      </w:r>
      <w:r>
        <w:rPr>
          <w:rFonts w:ascii="Arial" w:hAnsi="Arial" w:cs="Arial"/>
          <w:sz w:val="24"/>
          <w:szCs w:val="24"/>
        </w:rPr>
        <w:t>.</w:t>
      </w:r>
      <w:r w:rsidR="00A02C5E">
        <w:rPr>
          <w:rFonts w:ascii="Arial" w:hAnsi="Arial" w:cs="Arial"/>
          <w:sz w:val="24"/>
          <w:szCs w:val="24"/>
        </w:rPr>
        <w:t xml:space="preserve"> Ao </w:t>
      </w:r>
      <w:r w:rsidR="00100F11">
        <w:rPr>
          <w:rFonts w:ascii="Arial" w:hAnsi="Arial" w:cs="Arial"/>
          <w:sz w:val="24"/>
          <w:szCs w:val="24"/>
        </w:rPr>
        <w:t>contrário</w:t>
      </w:r>
      <w:r w:rsidR="00A02C5E">
        <w:rPr>
          <w:rFonts w:ascii="Arial" w:hAnsi="Arial" w:cs="Arial"/>
          <w:sz w:val="24"/>
          <w:szCs w:val="24"/>
        </w:rPr>
        <w:t xml:space="preserve"> das grandes empresas, as ideias são postas em pratica mais rapidamente sem o medo de possíveis erros e fracassos.</w:t>
      </w:r>
    </w:p>
    <w:p w14:paraId="717EE1F1" w14:textId="0BB3A4D6" w:rsidR="00A02C5E" w:rsidRDefault="00A02C5E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Alguns pontos difíceis que elas enfrentam é a burocracia do governo e a demora para abrir a empresa. A alta carga tributaria que é imposta sobre as empresas e os altos juros nas tomadas de credito do banco.</w:t>
      </w:r>
    </w:p>
    <w:p w14:paraId="05C76B94" w14:textId="3C9CDDCE" w:rsidR="00A02C5E" w:rsidRDefault="00A02C5E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554A">
        <w:rPr>
          <w:rFonts w:ascii="Arial" w:hAnsi="Arial" w:cs="Arial"/>
          <w:sz w:val="24"/>
          <w:szCs w:val="24"/>
        </w:rPr>
        <w:t xml:space="preserve">O Uber funciona igual ao Taxi, porem de uma forma mais simples, basta ter o app instalado em um celular e a corrida é paga por meio do cartão de credito da pessoa que é cadastrado no app, o pagamento por meio de dinheiro físico está disponível em algumas cidades apenas. O principal </w:t>
      </w:r>
      <w:r w:rsidR="00DA0E55">
        <w:rPr>
          <w:rFonts w:ascii="Arial" w:hAnsi="Arial" w:cs="Arial"/>
          <w:sz w:val="24"/>
          <w:szCs w:val="24"/>
        </w:rPr>
        <w:t>Serviço</w:t>
      </w:r>
      <w:r w:rsidR="00EE554A">
        <w:rPr>
          <w:rFonts w:ascii="Arial" w:hAnsi="Arial" w:cs="Arial"/>
          <w:sz w:val="24"/>
          <w:szCs w:val="24"/>
        </w:rPr>
        <w:t xml:space="preserve"> é melhorar o meio de transporte</w:t>
      </w:r>
      <w:r w:rsidR="00DA0E55">
        <w:rPr>
          <w:rFonts w:ascii="Arial" w:hAnsi="Arial" w:cs="Arial"/>
          <w:sz w:val="24"/>
          <w:szCs w:val="24"/>
        </w:rPr>
        <w:t>,</w:t>
      </w:r>
      <w:r w:rsidR="00EE554A">
        <w:rPr>
          <w:rFonts w:ascii="Arial" w:hAnsi="Arial" w:cs="Arial"/>
          <w:sz w:val="24"/>
          <w:szCs w:val="24"/>
        </w:rPr>
        <w:t xml:space="preserve"> o tornar mais eficiente e barato</w:t>
      </w:r>
      <w:r w:rsidR="00DA0E55">
        <w:rPr>
          <w:rFonts w:ascii="Arial" w:hAnsi="Arial" w:cs="Arial"/>
          <w:sz w:val="24"/>
          <w:szCs w:val="24"/>
        </w:rPr>
        <w:t>. Além de permitir que pessoas desempregadas possua um meio de faturar possuindo apenas um veículo próprio.</w:t>
      </w:r>
    </w:p>
    <w:p w14:paraId="192D8536" w14:textId="5A72BE28" w:rsidR="00DA0E55" w:rsidRDefault="00DA0E55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Uber permitiu que os usuários pudessem ter outra opção com mais confort</w:t>
      </w:r>
      <w:r w:rsidR="0067766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 de maneira mais barata.</w:t>
      </w:r>
      <w:r w:rsidR="00147B4E">
        <w:rPr>
          <w:rFonts w:ascii="Arial" w:hAnsi="Arial" w:cs="Arial"/>
          <w:sz w:val="24"/>
          <w:szCs w:val="24"/>
        </w:rPr>
        <w:t xml:space="preserve"> </w:t>
      </w:r>
      <w:r w:rsidR="00EB34AD">
        <w:rPr>
          <w:rFonts w:ascii="Arial" w:hAnsi="Arial" w:cs="Arial"/>
          <w:sz w:val="24"/>
          <w:szCs w:val="24"/>
        </w:rPr>
        <w:t>A principal inovação desta empresa foi facilitar o meio de mobilidade urbana, estando presente na maior parte do país e disponível a qualquer momento.</w:t>
      </w:r>
    </w:p>
    <w:p w14:paraId="064A45D8" w14:textId="5BD15FB3" w:rsidR="001A5D75" w:rsidRDefault="00EB34AD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A5D75">
        <w:rPr>
          <w:rFonts w:ascii="Arial" w:hAnsi="Arial" w:cs="Arial"/>
          <w:sz w:val="24"/>
          <w:szCs w:val="24"/>
        </w:rPr>
        <w:t>A Netflix é um serviço de assinatura de filmes e series que revolucionou o mundo, além de funcionar em televisões, celulares e computadores. A forma de serviço que eles oferecem tem base em três planos: o básico, o padrão e o premium. É possível pagar por meio de debito, credito ou descontar automático. Podendo assim assistir quantas series possíveis por um valor super baixo.</w:t>
      </w:r>
    </w:p>
    <w:p w14:paraId="0A513EDB" w14:textId="435658F7" w:rsidR="001A5D75" w:rsidRDefault="001A5D75" w:rsidP="00B10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77668">
        <w:rPr>
          <w:rFonts w:ascii="Arial" w:hAnsi="Arial" w:cs="Arial"/>
          <w:sz w:val="24"/>
          <w:szCs w:val="24"/>
        </w:rPr>
        <w:t xml:space="preserve">Com esse serviço foi possível assistir filmes em qualquer lugar bastando ter apenas a internet para conexão, não dependendo mais de </w:t>
      </w:r>
      <w:r w:rsidR="00C0401D">
        <w:rPr>
          <w:rFonts w:ascii="Arial" w:hAnsi="Arial" w:cs="Arial"/>
          <w:sz w:val="24"/>
          <w:szCs w:val="24"/>
        </w:rPr>
        <w:t>ir em locadoras.</w:t>
      </w:r>
    </w:p>
    <w:p w14:paraId="1B4F265E" w14:textId="2EC71206" w:rsidR="00B100A6" w:rsidRPr="00100F11" w:rsidRDefault="00C0401D" w:rsidP="00100F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3998">
        <w:rPr>
          <w:rFonts w:ascii="Arial" w:hAnsi="Arial" w:cs="Arial"/>
          <w:sz w:val="24"/>
          <w:szCs w:val="24"/>
        </w:rPr>
        <w:t xml:space="preserve">O Nubank é um serviço de banco totalmente digital. Seu principal produto </w:t>
      </w:r>
      <w:r w:rsidR="00147B4E">
        <w:rPr>
          <w:rFonts w:ascii="Arial" w:hAnsi="Arial" w:cs="Arial"/>
          <w:sz w:val="24"/>
          <w:szCs w:val="24"/>
        </w:rPr>
        <w:t xml:space="preserve">é livrar a burocracia de bancos, sem precisar ir a agencia física, fazendo tudo pelo app. O principal problema resolvido foi de evitar muitas burocracias dos bancos tradicionais. </w:t>
      </w:r>
      <w:r w:rsidR="00100F11">
        <w:rPr>
          <w:rFonts w:ascii="Arial" w:hAnsi="Arial" w:cs="Arial"/>
          <w:sz w:val="24"/>
          <w:szCs w:val="24"/>
        </w:rPr>
        <w:t>Sendo inovador neste sentido, que tirou muitas burocracias dos bancos tradicionais.</w:t>
      </w:r>
    </w:p>
    <w:p w14:paraId="2A610A59" w14:textId="77777777" w:rsidR="00B100A6" w:rsidRPr="008F554E" w:rsidRDefault="00B100A6" w:rsidP="008F55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4C9AA8F" w14:textId="767EB792" w:rsid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 xml:space="preserve">REFERÊNCIA BIBLIOGRÁFICA: </w:t>
      </w:r>
    </w:p>
    <w:p w14:paraId="47E0E65F" w14:textId="77777777" w:rsidR="00A24948" w:rsidRPr="00F63EE7" w:rsidRDefault="00A24948" w:rsidP="00A2494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F63EE7">
        <w:rPr>
          <w:rStyle w:val="Forte"/>
          <w:rFonts w:ascii="Arial" w:hAnsi="Arial" w:cs="Arial"/>
          <w:color w:val="000000"/>
        </w:rPr>
        <w:t>O que é uma startup? - Sebrae</w:t>
      </w:r>
      <w:r w:rsidRPr="00F63EE7">
        <w:rPr>
          <w:rFonts w:ascii="Arial" w:hAnsi="Arial" w:cs="Arial"/>
          <w:color w:val="000000"/>
        </w:rPr>
        <w:t>. Sebrae.com.br. Disponível em: &lt;https://www.sebrae.com.br/sites/PortalSebrae/artigos/o-que-e-uma-startup,6979b2a178c83410VgnVCM1000003b74010aRCRD&gt;. Acesso em: 29 Nov. 2021.</w:t>
      </w:r>
    </w:p>
    <w:p w14:paraId="73687059" w14:textId="77777777" w:rsidR="00A24948" w:rsidRPr="00F63EE7" w:rsidRDefault="00A24948" w:rsidP="00A2494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F63EE7">
        <w:rPr>
          <w:rFonts w:ascii="Arial" w:hAnsi="Arial" w:cs="Arial"/>
          <w:color w:val="000000"/>
        </w:rPr>
        <w:t>‌CONTABNET. </w:t>
      </w:r>
      <w:r w:rsidRPr="00F63EE7">
        <w:rPr>
          <w:rStyle w:val="Forte"/>
          <w:rFonts w:ascii="Arial" w:hAnsi="Arial" w:cs="Arial"/>
          <w:color w:val="000000"/>
        </w:rPr>
        <w:t>Os 7 maiores desafios para startups no Brasil e como superá-los</w:t>
      </w:r>
      <w:r w:rsidRPr="00F63EE7">
        <w:rPr>
          <w:rFonts w:ascii="Arial" w:hAnsi="Arial" w:cs="Arial"/>
          <w:color w:val="000000"/>
        </w:rPr>
        <w:t>. ContabNET. Disponível em: &lt;https://contabnet.com.br/blog/maiores-desafios-para-startups/&gt;. Acesso em: 29 Nov. 2021.</w:t>
      </w:r>
    </w:p>
    <w:p w14:paraId="6CC5FC68" w14:textId="2CE98404" w:rsidR="00066D0F" w:rsidRDefault="00A24948" w:rsidP="00EB3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F63EE7">
        <w:rPr>
          <w:rFonts w:ascii="Arial" w:hAnsi="Arial" w:cs="Arial"/>
          <w:color w:val="000000"/>
        </w:rPr>
        <w:t>‌O QUE É STARTUP? ENTENDA O SIGNIFICADO E COMO FUNCIONAM ESSAS EMPRESAS. </w:t>
      </w:r>
      <w:r w:rsidRPr="00F63EE7">
        <w:rPr>
          <w:rStyle w:val="Forte"/>
          <w:rFonts w:ascii="Arial" w:hAnsi="Arial" w:cs="Arial"/>
          <w:color w:val="000000"/>
        </w:rPr>
        <w:t>O que é startup? Entenda o significado e como funcionam essas empresas</w:t>
      </w:r>
      <w:r w:rsidRPr="00F63EE7">
        <w:rPr>
          <w:rFonts w:ascii="Arial" w:hAnsi="Arial" w:cs="Arial"/>
          <w:color w:val="000000"/>
        </w:rPr>
        <w:t>. TechTudo. Disponível em: &lt;https://www.techtudo.com.br/noticias/2020/04/o-que-e-startup-entenda-o-significado-e-como-funcionam-essas-empresas.ghtml&gt;. Acesso em: 29 Nov. 2021.</w:t>
      </w:r>
    </w:p>
    <w:p w14:paraId="35318C24" w14:textId="0BE63DC1" w:rsidR="00EB34AD" w:rsidRDefault="00EB34AD" w:rsidP="00C0401D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B34A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Uber | Download</w:t>
      </w:r>
      <w:r w:rsidRPr="00EB34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TechTudo. Disponível em: &lt;https://www.techtudo.com.br/tudo-sobre/uber.html&gt;. Acesso em: 30 Nov. 2021.</w:t>
      </w:r>
    </w:p>
    <w:p w14:paraId="219844A8" w14:textId="5B4A94D7" w:rsidR="00C0401D" w:rsidRDefault="00C0401D" w:rsidP="00100F11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040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Netflix | Download</w:t>
      </w:r>
      <w:r w:rsidRPr="00C040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TechTudo. Disponível em: &lt;https://www.techtudo.com.br/tudo-sobre/netflix.html&gt;. Acesso em: 30 Nov. 2021.</w:t>
      </w:r>
    </w:p>
    <w:p w14:paraId="2B83B229" w14:textId="77777777" w:rsidR="00100F11" w:rsidRPr="00100F11" w:rsidRDefault="00100F11" w:rsidP="00100F11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00F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Nubank | Download</w:t>
      </w:r>
      <w:r w:rsidRPr="00100F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TechTudo. Disponível em: &lt;https://www.techtudo.com.br/tudo-sobre/nubank.html&gt;. Acesso em: 30 Nov. 2021.</w:t>
      </w:r>
    </w:p>
    <w:p w14:paraId="7656903B" w14:textId="77777777" w:rsidR="00100F11" w:rsidRPr="00100F11" w:rsidRDefault="00100F11" w:rsidP="00100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1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‌</w:t>
      </w:r>
    </w:p>
    <w:p w14:paraId="573CF138" w14:textId="77777777" w:rsidR="00100F11" w:rsidRPr="00C0401D" w:rsidRDefault="00100F11" w:rsidP="00100F11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DBDCE6" w14:textId="77777777" w:rsidR="00C0401D" w:rsidRPr="00C0401D" w:rsidRDefault="00C0401D" w:rsidP="00C0401D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7A589C" w14:textId="77777777" w:rsidR="00EB34AD" w:rsidRPr="00EB34AD" w:rsidRDefault="00EB34AD" w:rsidP="00EB3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sectPr w:rsidR="00EB34AD" w:rsidRPr="00EB34AD" w:rsidSect="00616CE9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B296" w14:textId="77777777" w:rsidR="002E33A0" w:rsidRDefault="002E33A0" w:rsidP="006338DF">
      <w:pPr>
        <w:spacing w:after="0" w:line="240" w:lineRule="auto"/>
      </w:pPr>
      <w:r>
        <w:separator/>
      </w:r>
    </w:p>
  </w:endnote>
  <w:endnote w:type="continuationSeparator" w:id="0">
    <w:p w14:paraId="495737FC" w14:textId="77777777" w:rsidR="002E33A0" w:rsidRDefault="002E33A0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1044" w14:textId="77777777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A4FBD2D" wp14:editId="50192B9B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F670B">
          <w:rPr>
            <w:noProof/>
          </w:rPr>
          <w:t>1</w:t>
        </w:r>
        <w:r>
          <w:fldChar w:fldCharType="end"/>
        </w:r>
      </w:sdtContent>
    </w:sdt>
  </w:p>
  <w:p w14:paraId="6B0BD346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505F" w14:textId="77777777" w:rsidR="002E33A0" w:rsidRDefault="002E33A0" w:rsidP="006338DF">
      <w:pPr>
        <w:spacing w:after="0" w:line="240" w:lineRule="auto"/>
      </w:pPr>
      <w:r>
        <w:separator/>
      </w:r>
    </w:p>
  </w:footnote>
  <w:footnote w:type="continuationSeparator" w:id="0">
    <w:p w14:paraId="3F84D910" w14:textId="77777777" w:rsidR="002E33A0" w:rsidRDefault="002E33A0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7787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CE9485" wp14:editId="54247647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5DA51F8" wp14:editId="73875834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51AC0"/>
    <w:rsid w:val="00066D0F"/>
    <w:rsid w:val="00077B2F"/>
    <w:rsid w:val="0009198F"/>
    <w:rsid w:val="000C7776"/>
    <w:rsid w:val="000C7862"/>
    <w:rsid w:val="000D3998"/>
    <w:rsid w:val="000D5ABA"/>
    <w:rsid w:val="00100F11"/>
    <w:rsid w:val="0011151B"/>
    <w:rsid w:val="00145B58"/>
    <w:rsid w:val="00147B4E"/>
    <w:rsid w:val="00167019"/>
    <w:rsid w:val="001A5D75"/>
    <w:rsid w:val="001B05AA"/>
    <w:rsid w:val="001E1575"/>
    <w:rsid w:val="00231132"/>
    <w:rsid w:val="00240D32"/>
    <w:rsid w:val="00260423"/>
    <w:rsid w:val="00296575"/>
    <w:rsid w:val="002E33A0"/>
    <w:rsid w:val="002F5C11"/>
    <w:rsid w:val="00332325"/>
    <w:rsid w:val="00384DA5"/>
    <w:rsid w:val="003A718C"/>
    <w:rsid w:val="003B5102"/>
    <w:rsid w:val="003E48BA"/>
    <w:rsid w:val="003F570F"/>
    <w:rsid w:val="004C6522"/>
    <w:rsid w:val="00594895"/>
    <w:rsid w:val="00596A0A"/>
    <w:rsid w:val="005B5582"/>
    <w:rsid w:val="005D1275"/>
    <w:rsid w:val="00616CE9"/>
    <w:rsid w:val="00632A9F"/>
    <w:rsid w:val="006338DF"/>
    <w:rsid w:val="00677668"/>
    <w:rsid w:val="00691A55"/>
    <w:rsid w:val="006A2C96"/>
    <w:rsid w:val="006B5656"/>
    <w:rsid w:val="006C74AA"/>
    <w:rsid w:val="006E34E4"/>
    <w:rsid w:val="0070002B"/>
    <w:rsid w:val="0072444D"/>
    <w:rsid w:val="0074408D"/>
    <w:rsid w:val="007F2C43"/>
    <w:rsid w:val="007F670B"/>
    <w:rsid w:val="00807D56"/>
    <w:rsid w:val="00824B44"/>
    <w:rsid w:val="008250E2"/>
    <w:rsid w:val="0083157F"/>
    <w:rsid w:val="00873230"/>
    <w:rsid w:val="008F554E"/>
    <w:rsid w:val="008F79A9"/>
    <w:rsid w:val="009A3647"/>
    <w:rsid w:val="00A02C5E"/>
    <w:rsid w:val="00A242DE"/>
    <w:rsid w:val="00A24948"/>
    <w:rsid w:val="00A677EC"/>
    <w:rsid w:val="00A863DF"/>
    <w:rsid w:val="00AF438F"/>
    <w:rsid w:val="00B100A6"/>
    <w:rsid w:val="00B24153"/>
    <w:rsid w:val="00B429B1"/>
    <w:rsid w:val="00C0401D"/>
    <w:rsid w:val="00C4655E"/>
    <w:rsid w:val="00C52F78"/>
    <w:rsid w:val="00CA005A"/>
    <w:rsid w:val="00CB43C6"/>
    <w:rsid w:val="00D25886"/>
    <w:rsid w:val="00D44171"/>
    <w:rsid w:val="00DA0E55"/>
    <w:rsid w:val="00DA7773"/>
    <w:rsid w:val="00DB2880"/>
    <w:rsid w:val="00DC1DB8"/>
    <w:rsid w:val="00E44CBB"/>
    <w:rsid w:val="00EB34AD"/>
    <w:rsid w:val="00EE554A"/>
    <w:rsid w:val="00F36F65"/>
    <w:rsid w:val="00F40FEB"/>
    <w:rsid w:val="00F63EE7"/>
    <w:rsid w:val="00F779E3"/>
    <w:rsid w:val="00F97456"/>
    <w:rsid w:val="00FD7D49"/>
    <w:rsid w:val="00FE50E5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20B0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1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2</cp:revision>
  <cp:lastPrinted>2018-10-31T12:06:00Z</cp:lastPrinted>
  <dcterms:created xsi:type="dcterms:W3CDTF">2021-12-01T18:12:00Z</dcterms:created>
  <dcterms:modified xsi:type="dcterms:W3CDTF">2021-12-01T18:12:00Z</dcterms:modified>
</cp:coreProperties>
</file>