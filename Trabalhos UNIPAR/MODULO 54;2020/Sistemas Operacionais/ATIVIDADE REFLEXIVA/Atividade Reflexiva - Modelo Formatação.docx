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057F" w14:textId="77777777" w:rsidR="008F554E" w:rsidRPr="008F554E" w:rsidRDefault="008F554E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Atividade Reflexiva (AR)</w:t>
      </w:r>
    </w:p>
    <w:p w14:paraId="43D3CEC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01A9A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Nome do acadêmico (a): </w:t>
      </w:r>
    </w:p>
    <w:p w14:paraId="10C945B6" w14:textId="6B488DFB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</w:p>
    <w:p w14:paraId="597BD70F" w14:textId="54450D6B" w:rsidR="00C75207" w:rsidRPr="00C75207" w:rsidRDefault="00C75207" w:rsidP="00C752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5207">
        <w:rPr>
          <w:rFonts w:ascii="Arial" w:hAnsi="Arial" w:cs="Arial"/>
          <w:sz w:val="24"/>
          <w:szCs w:val="24"/>
        </w:rPr>
        <w:t>Nome da disciplina:</w:t>
      </w:r>
    </w:p>
    <w:p w14:paraId="148420B3" w14:textId="77777777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6325A4" w14:textId="0EE30609" w:rsidR="0098136A" w:rsidRPr="0098136A" w:rsidRDefault="0098136A" w:rsidP="0098136A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8136A">
        <w:rPr>
          <w:rFonts w:ascii="Arial" w:hAnsi="Arial" w:cs="Arial"/>
          <w:b/>
          <w:color w:val="FF0000"/>
          <w:sz w:val="20"/>
          <w:szCs w:val="20"/>
          <w:highlight w:val="yellow"/>
        </w:rPr>
        <w:t>Instruções de Formatação (REMOVER ANTES DE ENVIAR</w:t>
      </w:r>
      <w:r w:rsidR="004B1CEB">
        <w:rPr>
          <w:rFonts w:ascii="Arial" w:hAnsi="Arial" w:cs="Arial"/>
          <w:b/>
          <w:color w:val="FF0000"/>
          <w:sz w:val="20"/>
          <w:szCs w:val="20"/>
          <w:highlight w:val="yellow"/>
        </w:rPr>
        <w:t xml:space="preserve"> </w:t>
      </w:r>
      <w:r w:rsidR="00F055F5">
        <w:rPr>
          <w:rFonts w:ascii="Arial" w:hAnsi="Arial" w:cs="Arial"/>
          <w:b/>
          <w:color w:val="FF0000"/>
          <w:sz w:val="20"/>
          <w:szCs w:val="20"/>
          <w:highlight w:val="yellow"/>
        </w:rPr>
        <w:t>O ARQUIVO PARA AVALIAÇÃO</w:t>
      </w:r>
      <w:r w:rsidRPr="0098136A">
        <w:rPr>
          <w:rFonts w:ascii="Arial" w:hAnsi="Arial" w:cs="Arial"/>
          <w:b/>
          <w:color w:val="FF0000"/>
          <w:sz w:val="20"/>
          <w:szCs w:val="20"/>
          <w:highlight w:val="yellow"/>
        </w:rPr>
        <w:t>)</w:t>
      </w:r>
    </w:p>
    <w:p w14:paraId="5FDF1BF6" w14:textId="77777777" w:rsidR="008F554E" w:rsidRPr="008F554E" w:rsidRDefault="008F554E" w:rsidP="008F55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Este é um modelo de documento que </w:t>
      </w:r>
      <w:r w:rsidR="006B5656">
        <w:rPr>
          <w:rFonts w:ascii="Arial" w:hAnsi="Arial" w:cs="Arial"/>
          <w:sz w:val="24"/>
          <w:szCs w:val="24"/>
        </w:rPr>
        <w:t>deve</w:t>
      </w:r>
      <w:r w:rsidRPr="008F554E">
        <w:rPr>
          <w:rFonts w:ascii="Arial" w:hAnsi="Arial" w:cs="Arial"/>
          <w:sz w:val="24"/>
          <w:szCs w:val="24"/>
        </w:rPr>
        <w:t xml:space="preserve"> ser utilizado para formatar sua Atividade Reflexiva. O documento deve ser formatado com as seguintes regras:</w:t>
      </w:r>
    </w:p>
    <w:p w14:paraId="0D409C63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O texto deve ter o alinhamento Justificado. </w:t>
      </w:r>
    </w:p>
    <w:p w14:paraId="02BC4AA6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A fonte deve ser Arial ou Times New Roman em tamanho 12.</w:t>
      </w:r>
    </w:p>
    <w:p w14:paraId="0C887D20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O espaçamento entre linhas deve ser de 1.5 cm (sem espaçamento antes e depois).</w:t>
      </w:r>
    </w:p>
    <w:p w14:paraId="6B34FEA7" w14:textId="7F2AFEE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O recuo do início do parágrafo deve ser de 1.25 cm</w:t>
      </w:r>
      <w:r w:rsidR="00A85678">
        <w:rPr>
          <w:rFonts w:ascii="Arial" w:hAnsi="Arial" w:cs="Arial"/>
          <w:sz w:val="24"/>
          <w:szCs w:val="24"/>
        </w:rPr>
        <w:t>.</w:t>
      </w:r>
    </w:p>
    <w:p w14:paraId="6B1A4F2E" w14:textId="77777777" w:rsidR="008F554E" w:rsidRPr="008F554E" w:rsidRDefault="008F554E" w:rsidP="008F554E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As margens do documento devem ser:</w:t>
      </w:r>
    </w:p>
    <w:p w14:paraId="6B5C98CF" w14:textId="6922B0D1" w:rsidR="008F554E" w:rsidRPr="008F554E" w:rsidRDefault="008F554E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Para </w:t>
      </w:r>
      <w:r w:rsidR="00D6695A">
        <w:rPr>
          <w:rFonts w:ascii="Arial" w:hAnsi="Arial" w:cs="Arial"/>
          <w:sz w:val="24"/>
          <w:szCs w:val="24"/>
        </w:rPr>
        <w:t>m</w:t>
      </w:r>
      <w:r w:rsidRPr="008F554E">
        <w:rPr>
          <w:rFonts w:ascii="Arial" w:hAnsi="Arial" w:cs="Arial"/>
          <w:sz w:val="24"/>
          <w:szCs w:val="24"/>
        </w:rPr>
        <w:t>argem superior: 3,0cm</w:t>
      </w:r>
    </w:p>
    <w:p w14:paraId="5A5F3C34" w14:textId="2F291388" w:rsidR="008F554E" w:rsidRPr="008F554E" w:rsidRDefault="00D6695A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</w:t>
      </w:r>
      <w:r w:rsidR="008F554E" w:rsidRPr="008F554E">
        <w:rPr>
          <w:rFonts w:ascii="Arial" w:hAnsi="Arial" w:cs="Arial"/>
          <w:sz w:val="24"/>
          <w:szCs w:val="24"/>
        </w:rPr>
        <w:t>argem direita: 2,0cm</w:t>
      </w:r>
    </w:p>
    <w:p w14:paraId="12956C3D" w14:textId="006C4C61" w:rsidR="008F554E" w:rsidRPr="008F554E" w:rsidRDefault="00D6695A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</w:t>
      </w:r>
      <w:r w:rsidR="008F554E" w:rsidRPr="008F554E">
        <w:rPr>
          <w:rFonts w:ascii="Arial" w:hAnsi="Arial" w:cs="Arial"/>
          <w:sz w:val="24"/>
          <w:szCs w:val="24"/>
        </w:rPr>
        <w:t>argem inferior: 2,0cm</w:t>
      </w:r>
    </w:p>
    <w:p w14:paraId="09660F5E" w14:textId="68D8DBB7" w:rsidR="008F554E" w:rsidRDefault="00D6695A" w:rsidP="008F554E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</w:t>
      </w:r>
      <w:r w:rsidR="008F554E" w:rsidRPr="008F554E">
        <w:rPr>
          <w:rFonts w:ascii="Arial" w:hAnsi="Arial" w:cs="Arial"/>
          <w:sz w:val="24"/>
          <w:szCs w:val="24"/>
        </w:rPr>
        <w:t>argem esquerda: 3,0cm</w:t>
      </w:r>
    </w:p>
    <w:p w14:paraId="57DB1AB3" w14:textId="77777777" w:rsidR="0098136A" w:rsidRPr="0098136A" w:rsidRDefault="0098136A" w:rsidP="0098136A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8136A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de Formatação</w:t>
      </w:r>
    </w:p>
    <w:p w14:paraId="5B68BB1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E1A3A" w14:textId="4B8A22A9" w:rsidR="008F554E" w:rsidRPr="008F554E" w:rsidRDefault="00CE4AFB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TÍTULO DO TRABALHO</w:t>
      </w:r>
    </w:p>
    <w:p w14:paraId="72A0F7BD" w14:textId="77777777" w:rsidR="008F554E" w:rsidRPr="008F554E" w:rsidRDefault="008F554E" w:rsidP="008F554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>Escreva seu texto aqui.</w:t>
      </w:r>
      <w:r w:rsidRPr="008F554E">
        <w:rPr>
          <w:rFonts w:ascii="Arial" w:eastAsia="Calibri" w:hAnsi="Arial" w:cs="Arial"/>
          <w:b/>
          <w:sz w:val="24"/>
          <w:szCs w:val="24"/>
        </w:rPr>
        <w:br w:type="page"/>
      </w:r>
    </w:p>
    <w:p w14:paraId="244CF13E" w14:textId="0C0BB0B9" w:rsidR="00B50835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lastRenderedPageBreak/>
        <w:t>REFERÊNCIA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 BIBLIOGRÁFICA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: </w:t>
      </w:r>
    </w:p>
    <w:p w14:paraId="5C14BB01" w14:textId="7E7575D9" w:rsidR="0098136A" w:rsidRDefault="0098136A" w:rsidP="0098136A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 w:val="20"/>
          <w:szCs w:val="20"/>
        </w:rPr>
      </w:pPr>
      <w:r w:rsidRPr="0098136A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Instruções sobre as Referências (REMOVER ANTES DE ENVIAR</w:t>
      </w:r>
      <w:r w:rsidR="004B1CEB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 xml:space="preserve"> </w:t>
      </w:r>
      <w:r w:rsidR="00F055F5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O ARQUIVO PARA AVALIAÇÃO</w:t>
      </w:r>
      <w:r w:rsidRPr="0098136A">
        <w:rPr>
          <w:rFonts w:ascii="Arial" w:eastAsia="Calibri" w:hAnsi="Arial" w:cs="Arial"/>
          <w:b/>
          <w:color w:val="FF0000"/>
          <w:sz w:val="20"/>
          <w:szCs w:val="20"/>
          <w:highlight w:val="yellow"/>
        </w:rPr>
        <w:t>)</w:t>
      </w:r>
    </w:p>
    <w:p w14:paraId="2A001D5E" w14:textId="77777777" w:rsidR="00D6695A" w:rsidRDefault="00D6695A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D6695A">
        <w:rPr>
          <w:rFonts w:ascii="Arial" w:eastAsia="Calibri" w:hAnsi="Arial" w:cs="Arial"/>
          <w:sz w:val="24"/>
          <w:szCs w:val="24"/>
        </w:rPr>
        <w:t>Aqui deve-se informar todas as referências utilizadas em seu trabalho.</w:t>
      </w:r>
    </w:p>
    <w:p w14:paraId="55647608" w14:textId="0B3C7924" w:rsidR="008F554E" w:rsidRP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As referências bibliográficas devem ser alinhadas a Esquerda.</w:t>
      </w:r>
    </w:p>
    <w:p w14:paraId="0A10E55B" w14:textId="7CF11623" w:rsidR="008F554E" w:rsidRDefault="008F554E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>Caso tenha dúvidas sobre como referenciar as fontes de pesquisa, verifique o espaço de avisos do ambiente do curso.</w:t>
      </w:r>
    </w:p>
    <w:p w14:paraId="47EB4708" w14:textId="77777777" w:rsidR="00EF0679" w:rsidRDefault="00EF0679" w:rsidP="008F55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261EF36" w14:textId="2810E3BC" w:rsidR="00EF0679" w:rsidRPr="00EF0679" w:rsidRDefault="00EF0679" w:rsidP="00EF0679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Exemplo:</w:t>
      </w:r>
    </w:p>
    <w:p w14:paraId="161F17B7" w14:textId="361FC5DC" w:rsidR="00B8551E" w:rsidRPr="008F554E" w:rsidRDefault="00EF0679" w:rsidP="00B8551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066D0F">
        <w:rPr>
          <w:rFonts w:ascii="Calibri" w:eastAsia="Calibri" w:hAnsi="Calibri" w:cs="Times New Roman"/>
          <w:noProof/>
          <w:sz w:val="24"/>
          <w:szCs w:val="24"/>
          <w:lang w:eastAsia="pt-BR"/>
        </w:rPr>
        <w:drawing>
          <wp:inline distT="0" distB="0" distL="0" distR="0" wp14:anchorId="7BF6629C" wp14:editId="6BCE3517">
            <wp:extent cx="5760085" cy="43795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3B10" w14:textId="77777777" w:rsidR="00B8551E" w:rsidRPr="008F554E" w:rsidRDefault="00B8551E" w:rsidP="00B8551E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8F554E">
        <w:rPr>
          <w:rFonts w:ascii="Arial" w:eastAsia="Calibri" w:hAnsi="Arial" w:cs="Arial"/>
          <w:sz w:val="24"/>
          <w:szCs w:val="24"/>
        </w:rPr>
        <w:t xml:space="preserve">UNIVERSIDADE PARANAENSE. Biblioteca Central. </w:t>
      </w:r>
      <w:r w:rsidRPr="008F554E">
        <w:rPr>
          <w:rFonts w:ascii="Arial" w:eastAsia="Calibri" w:hAnsi="Arial" w:cs="Arial"/>
          <w:b/>
          <w:sz w:val="24"/>
          <w:szCs w:val="24"/>
        </w:rPr>
        <w:t>Serviço de Referência</w:t>
      </w:r>
      <w:r w:rsidRPr="008F554E">
        <w:rPr>
          <w:rFonts w:ascii="Arial" w:eastAsia="Calibri" w:hAnsi="Arial" w:cs="Arial"/>
          <w:sz w:val="24"/>
          <w:szCs w:val="24"/>
        </w:rPr>
        <w:t>: catálogo de monografias acadêmicas. Apresenta resumos de monografias dos acadêmicos da Universidade. Disponível em: &lt;http://www.unipar.br&gt;. Acesso em: 20 maio 1993.</w:t>
      </w:r>
    </w:p>
    <w:p w14:paraId="4060901E" w14:textId="77777777" w:rsidR="0098136A" w:rsidRPr="0098136A" w:rsidRDefault="0098136A" w:rsidP="0098136A">
      <w:pPr>
        <w:spacing w:after="0" w:line="360" w:lineRule="auto"/>
        <w:jc w:val="both"/>
        <w:rPr>
          <w:rFonts w:ascii="Arial" w:hAnsi="Arial" w:cs="Arial"/>
          <w:b/>
          <w:color w:val="FF0000"/>
          <w:sz w:val="20"/>
          <w:szCs w:val="20"/>
          <w:highlight w:val="yellow"/>
        </w:rPr>
      </w:pPr>
      <w:r w:rsidRPr="0098136A">
        <w:rPr>
          <w:rFonts w:ascii="Arial" w:hAnsi="Arial" w:cs="Arial"/>
          <w:b/>
          <w:color w:val="FF0000"/>
          <w:sz w:val="20"/>
          <w:szCs w:val="20"/>
          <w:highlight w:val="yellow"/>
        </w:rPr>
        <w:t>Fim das Instruções sobre as Referências</w:t>
      </w:r>
    </w:p>
    <w:p w14:paraId="4B78BA91" w14:textId="370E730D" w:rsidR="00066D0F" w:rsidRPr="00B8551E" w:rsidRDefault="00066D0F" w:rsidP="0098136A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 w:val="20"/>
          <w:szCs w:val="24"/>
        </w:rPr>
      </w:pPr>
    </w:p>
    <w:sectPr w:rsidR="00066D0F" w:rsidRPr="00B8551E" w:rsidSect="00616CE9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26DEB" w14:textId="77777777" w:rsidR="004B015C" w:rsidRDefault="004B015C" w:rsidP="006338DF">
      <w:pPr>
        <w:spacing w:after="0" w:line="240" w:lineRule="auto"/>
      </w:pPr>
      <w:r>
        <w:separator/>
      </w:r>
    </w:p>
  </w:endnote>
  <w:endnote w:type="continuationSeparator" w:id="0">
    <w:p w14:paraId="421BBBC9" w14:textId="77777777" w:rsidR="004B015C" w:rsidRDefault="004B015C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C168" w14:textId="5B0714D4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22AFD06" wp14:editId="2639C605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695A">
          <w:rPr>
            <w:noProof/>
          </w:rPr>
          <w:t>1</w:t>
        </w:r>
        <w:r>
          <w:fldChar w:fldCharType="end"/>
        </w:r>
      </w:sdtContent>
    </w:sdt>
  </w:p>
  <w:p w14:paraId="5DBA996E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B77C3" w14:textId="77777777" w:rsidR="004B015C" w:rsidRDefault="004B015C" w:rsidP="006338DF">
      <w:pPr>
        <w:spacing w:after="0" w:line="240" w:lineRule="auto"/>
      </w:pPr>
      <w:r>
        <w:separator/>
      </w:r>
    </w:p>
  </w:footnote>
  <w:footnote w:type="continuationSeparator" w:id="0">
    <w:p w14:paraId="4095F097" w14:textId="77777777" w:rsidR="004B015C" w:rsidRDefault="004B015C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E76FA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B4C560" wp14:editId="6D04F19A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B5995A" wp14:editId="5EC90E00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67715"/>
    <w:rsid w:val="0009198F"/>
    <w:rsid w:val="000C7776"/>
    <w:rsid w:val="000C7862"/>
    <w:rsid w:val="000D5ABA"/>
    <w:rsid w:val="001B05AA"/>
    <w:rsid w:val="001B239B"/>
    <w:rsid w:val="001B5B04"/>
    <w:rsid w:val="00231132"/>
    <w:rsid w:val="00260423"/>
    <w:rsid w:val="00267E58"/>
    <w:rsid w:val="00296575"/>
    <w:rsid w:val="002F5C11"/>
    <w:rsid w:val="00332325"/>
    <w:rsid w:val="003503CA"/>
    <w:rsid w:val="00384DA5"/>
    <w:rsid w:val="003B5102"/>
    <w:rsid w:val="003E48BA"/>
    <w:rsid w:val="003F570F"/>
    <w:rsid w:val="00410247"/>
    <w:rsid w:val="004B015C"/>
    <w:rsid w:val="004B1CEB"/>
    <w:rsid w:val="004C6522"/>
    <w:rsid w:val="00564E1B"/>
    <w:rsid w:val="00594895"/>
    <w:rsid w:val="00596A0A"/>
    <w:rsid w:val="005B3F3C"/>
    <w:rsid w:val="005B5582"/>
    <w:rsid w:val="00616CE9"/>
    <w:rsid w:val="006338DF"/>
    <w:rsid w:val="00675B44"/>
    <w:rsid w:val="00691A55"/>
    <w:rsid w:val="006A2C96"/>
    <w:rsid w:val="006B5656"/>
    <w:rsid w:val="006C74AA"/>
    <w:rsid w:val="006E34E4"/>
    <w:rsid w:val="0072444D"/>
    <w:rsid w:val="0074408D"/>
    <w:rsid w:val="007A5DF1"/>
    <w:rsid w:val="007F2C43"/>
    <w:rsid w:val="0083157F"/>
    <w:rsid w:val="008F554E"/>
    <w:rsid w:val="008F79A9"/>
    <w:rsid w:val="00951999"/>
    <w:rsid w:val="0098136A"/>
    <w:rsid w:val="00A242DE"/>
    <w:rsid w:val="00A85678"/>
    <w:rsid w:val="00AD668A"/>
    <w:rsid w:val="00AF438F"/>
    <w:rsid w:val="00B24153"/>
    <w:rsid w:val="00B50835"/>
    <w:rsid w:val="00B8551E"/>
    <w:rsid w:val="00C75207"/>
    <w:rsid w:val="00CA005A"/>
    <w:rsid w:val="00CE4AFB"/>
    <w:rsid w:val="00D20BE4"/>
    <w:rsid w:val="00D25886"/>
    <w:rsid w:val="00D44171"/>
    <w:rsid w:val="00D6695A"/>
    <w:rsid w:val="00DA7773"/>
    <w:rsid w:val="00DB2880"/>
    <w:rsid w:val="00DC1DB8"/>
    <w:rsid w:val="00E15C24"/>
    <w:rsid w:val="00E44CBB"/>
    <w:rsid w:val="00EE2E11"/>
    <w:rsid w:val="00EF0679"/>
    <w:rsid w:val="00F055F5"/>
    <w:rsid w:val="00F07E8D"/>
    <w:rsid w:val="00F36F65"/>
    <w:rsid w:val="00F40FEB"/>
    <w:rsid w:val="00F779E3"/>
    <w:rsid w:val="00F97456"/>
    <w:rsid w:val="00FA2005"/>
    <w:rsid w:val="00FD7D49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0067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Unipar.dotx</Template>
  <TotalTime>28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Leandro Eduardo</cp:lastModifiedBy>
  <cp:revision>34</cp:revision>
  <cp:lastPrinted>2018-10-31T12:06:00Z</cp:lastPrinted>
  <dcterms:created xsi:type="dcterms:W3CDTF">2019-02-22T17:47:00Z</dcterms:created>
  <dcterms:modified xsi:type="dcterms:W3CDTF">2020-06-13T19:05:00Z</dcterms:modified>
</cp:coreProperties>
</file>