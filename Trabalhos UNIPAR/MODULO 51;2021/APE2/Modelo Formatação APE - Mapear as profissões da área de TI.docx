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D01D" w14:textId="0C1097F8" w:rsidR="008F554E" w:rsidRDefault="007F670B" w:rsidP="005557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1E1575">
        <w:rPr>
          <w:rFonts w:ascii="Arial" w:hAnsi="Arial" w:cs="Arial"/>
          <w:b/>
          <w:sz w:val="24"/>
          <w:szCs w:val="24"/>
        </w:rPr>
        <w:t xml:space="preserve"> Projeto Estruturado</w:t>
      </w:r>
      <w:r w:rsidR="008F554E" w:rsidRPr="008F554E">
        <w:rPr>
          <w:rFonts w:ascii="Arial" w:hAnsi="Arial" w:cs="Arial"/>
          <w:b/>
          <w:sz w:val="24"/>
          <w:szCs w:val="24"/>
        </w:rPr>
        <w:t xml:space="preserve"> (</w:t>
      </w:r>
      <w:r w:rsidR="001E1575">
        <w:rPr>
          <w:rFonts w:ascii="Arial" w:hAnsi="Arial" w:cs="Arial"/>
          <w:b/>
          <w:sz w:val="24"/>
          <w:szCs w:val="24"/>
        </w:rPr>
        <w:t>APE</w:t>
      </w:r>
      <w:r w:rsidR="008F554E" w:rsidRPr="008F554E">
        <w:rPr>
          <w:rFonts w:ascii="Arial" w:hAnsi="Arial" w:cs="Arial"/>
          <w:b/>
          <w:sz w:val="24"/>
          <w:szCs w:val="24"/>
        </w:rPr>
        <w:t>)</w:t>
      </w:r>
    </w:p>
    <w:p w14:paraId="73A2AF20" w14:textId="77777777" w:rsidR="005557C1" w:rsidRPr="005557C1" w:rsidRDefault="005557C1" w:rsidP="005557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63B137" w14:textId="2CB025C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  <w:r w:rsidR="00E20860">
        <w:rPr>
          <w:rFonts w:ascii="Arial" w:hAnsi="Arial" w:cs="Arial"/>
          <w:sz w:val="24"/>
          <w:szCs w:val="24"/>
        </w:rPr>
        <w:t>Caio Barbosa de Araujo</w:t>
      </w:r>
    </w:p>
    <w:p w14:paraId="24926C2A" w14:textId="1D333813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3C3D82" w:rsidRPr="003C3D82">
        <w:rPr>
          <w:rFonts w:ascii="Arial" w:hAnsi="Arial" w:cs="Arial"/>
          <w:sz w:val="24"/>
          <w:szCs w:val="24"/>
        </w:rPr>
        <w:t>09020669</w:t>
      </w:r>
    </w:p>
    <w:p w14:paraId="76C00426" w14:textId="1911214E" w:rsidR="00FE50E5" w:rsidRDefault="001E157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Atividade:</w:t>
      </w:r>
      <w:r w:rsidR="003C3D82">
        <w:rPr>
          <w:rFonts w:ascii="Arial" w:hAnsi="Arial" w:cs="Arial"/>
          <w:sz w:val="24"/>
          <w:szCs w:val="24"/>
        </w:rPr>
        <w:t xml:space="preserve"> Mapear as Profissões na Área da TI</w:t>
      </w:r>
    </w:p>
    <w:p w14:paraId="41377844" w14:textId="77777777" w:rsidR="005557C1" w:rsidRPr="008F554E" w:rsidRDefault="005557C1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53239F" w14:textId="2D3477C5" w:rsidR="008F554E" w:rsidRPr="008F554E" w:rsidRDefault="00E222D6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 das profissões de TI</w:t>
      </w:r>
    </w:p>
    <w:p w14:paraId="19EDB9FE" w14:textId="2ACB1660" w:rsidR="003C3D82" w:rsidRDefault="003C3D82" w:rsidP="008F55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trabalho tem como objetivo levantar e apresentar a média salarial e </w:t>
      </w:r>
      <w:r w:rsidR="00B71C44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vagas na área de TI</w:t>
      </w:r>
      <w:r w:rsidR="009E07BF">
        <w:rPr>
          <w:rFonts w:ascii="Arial" w:hAnsi="Arial" w:cs="Arial"/>
          <w:sz w:val="24"/>
          <w:szCs w:val="24"/>
        </w:rPr>
        <w:t xml:space="preserve"> com foco no setor privado</w:t>
      </w:r>
      <w:r>
        <w:rPr>
          <w:rFonts w:ascii="Arial" w:hAnsi="Arial" w:cs="Arial"/>
          <w:sz w:val="24"/>
          <w:szCs w:val="24"/>
        </w:rPr>
        <w:t>.</w:t>
      </w:r>
    </w:p>
    <w:p w14:paraId="64E7CAA8" w14:textId="62464932" w:rsidR="00F0313D" w:rsidRDefault="005A0680" w:rsidP="005557C1">
      <w:pPr>
        <w:spacing w:after="0" w:line="360" w:lineRule="auto"/>
        <w:ind w:firstLine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EC34A" wp14:editId="799BB5D1">
                <wp:simplePos x="0" y="0"/>
                <wp:positionH relativeFrom="column">
                  <wp:posOffset>5328285</wp:posOffset>
                </wp:positionH>
                <wp:positionV relativeFrom="paragraph">
                  <wp:posOffset>1240155</wp:posOffset>
                </wp:positionV>
                <wp:extent cx="952500" cy="24003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D7781" w14:textId="609624E5" w:rsidR="005A0680" w:rsidRPr="005A0680" w:rsidRDefault="005A068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Os dados foram obtidos através da média aritmética simples</w:t>
                            </w:r>
                            <w:r w:rsidR="00465137">
                              <w:t xml:space="preserve"> dos dados obtidos nos sites estudados </w:t>
                            </w:r>
                            <w:r>
                              <w:t>das 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EC34A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419.55pt;margin-top:97.65pt;width:7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" fillcolor="white [3201]" strokeweight=".5pt">
                <v:textbox>
                  <w:txbxContent>
                    <w:p w14:paraId="585D7781" w14:textId="609624E5" w:rsidR="005A0680" w:rsidRPr="005A0680" w:rsidRDefault="005A068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Os dados foram obtidos através da média aritmética simples</w:t>
                      </w:r>
                      <w:r w:rsidR="00465137">
                        <w:t xml:space="preserve"> dos dados obtidos nos sites estudados </w:t>
                      </w:r>
                      <w:r>
                        <w:t>das regiões.</w:t>
                      </w:r>
                    </w:p>
                  </w:txbxContent>
                </v:textbox>
              </v:shape>
            </w:pict>
          </mc:Fallback>
        </mc:AlternateContent>
      </w:r>
      <w:r w:rsidR="00F0313D">
        <w:rPr>
          <w:rFonts w:ascii="Arial" w:hAnsi="Arial" w:cs="Arial"/>
          <w:sz w:val="24"/>
          <w:szCs w:val="24"/>
        </w:rPr>
        <w:t>Aqui temos os dados</w:t>
      </w:r>
      <w:r w:rsidR="0048238B">
        <w:rPr>
          <w:rFonts w:ascii="Arial" w:hAnsi="Arial" w:cs="Arial"/>
          <w:sz w:val="24"/>
          <w:szCs w:val="24"/>
        </w:rPr>
        <w:t xml:space="preserve"> nacionais</w:t>
      </w:r>
      <w:r w:rsidR="00F0313D">
        <w:rPr>
          <w:rFonts w:ascii="Arial" w:hAnsi="Arial" w:cs="Arial"/>
          <w:sz w:val="24"/>
          <w:szCs w:val="24"/>
        </w:rPr>
        <w:t xml:space="preserve"> do engenheiro de software, </w:t>
      </w:r>
      <w:r w:rsidR="00840469">
        <w:rPr>
          <w:rFonts w:ascii="Arial" w:hAnsi="Arial" w:cs="Arial"/>
          <w:sz w:val="24"/>
          <w:szCs w:val="24"/>
        </w:rPr>
        <w:t>d</w:t>
      </w:r>
      <w:r w:rsidR="00F0313D">
        <w:rPr>
          <w:rFonts w:ascii="Arial" w:hAnsi="Arial" w:cs="Arial"/>
          <w:sz w:val="24"/>
          <w:szCs w:val="24"/>
        </w:rPr>
        <w:t>a média</w:t>
      </w:r>
      <w:r w:rsidR="00840469">
        <w:rPr>
          <w:rFonts w:ascii="Arial" w:hAnsi="Arial" w:cs="Arial"/>
          <w:sz w:val="24"/>
          <w:szCs w:val="24"/>
        </w:rPr>
        <w:t xml:space="preserve"> salarial</w:t>
      </w:r>
      <w:r w:rsidR="00F0313D">
        <w:rPr>
          <w:rFonts w:ascii="Arial" w:hAnsi="Arial" w:cs="Arial"/>
          <w:sz w:val="24"/>
          <w:szCs w:val="24"/>
        </w:rPr>
        <w:t xml:space="preserve"> de cada região e nas principais cidades</w:t>
      </w:r>
      <w:r w:rsidR="00B71C44">
        <w:rPr>
          <w:rFonts w:ascii="Arial" w:hAnsi="Arial" w:cs="Arial"/>
          <w:sz w:val="24"/>
          <w:szCs w:val="24"/>
        </w:rPr>
        <w:t xml:space="preserve"> e também o número de vagas</w:t>
      </w:r>
      <w:r w:rsidR="002F5DD9">
        <w:rPr>
          <w:rFonts w:ascii="Arial" w:hAnsi="Arial" w:cs="Arial"/>
          <w:sz w:val="24"/>
          <w:szCs w:val="24"/>
        </w:rPr>
        <w:t>.</w:t>
      </w:r>
      <w:r w:rsidR="009B0066">
        <w:rPr>
          <w:noProof/>
        </w:rPr>
        <w:drawing>
          <wp:inline distT="0" distB="0" distL="0" distR="0" wp14:anchorId="0F9A3066" wp14:editId="2ABE8AF3">
            <wp:extent cx="5105400" cy="3566160"/>
            <wp:effectExtent l="0" t="0" r="0" b="1524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BCF143F6-CB87-4E88-97F0-4A1EFC3B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1DB7A0" w14:textId="32CEA335" w:rsidR="005557C1" w:rsidRDefault="00465137" w:rsidP="005557C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7E6AB" wp14:editId="502D3304">
                <wp:simplePos x="0" y="0"/>
                <wp:positionH relativeFrom="column">
                  <wp:posOffset>5017135</wp:posOffset>
                </wp:positionH>
                <wp:positionV relativeFrom="paragraph">
                  <wp:posOffset>1510665</wp:posOffset>
                </wp:positionV>
                <wp:extent cx="1181100" cy="4572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55BDB" w14:textId="0E6A5D2A" w:rsidR="00465137" w:rsidRDefault="00465137">
                            <w:r>
                              <w:t>Dados do Dia 16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E6AB" id="Caixa de Texto 8" o:spid="_x0000_s1027" type="#_x0000_t202" style="position:absolute;margin-left:395.05pt;margin-top:118.95pt;width:93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" fillcolor="white [3201]" strokeweight=".5pt">
                <v:textbox>
                  <w:txbxContent>
                    <w:p w14:paraId="68355BDB" w14:textId="0E6A5D2A" w:rsidR="00465137" w:rsidRDefault="00465137">
                      <w:r>
                        <w:t>Dados do Dia 16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5557C1">
        <w:rPr>
          <w:noProof/>
        </w:rPr>
        <w:drawing>
          <wp:inline distT="0" distB="0" distL="0" distR="0" wp14:anchorId="2CD738C1" wp14:editId="4DBE401C">
            <wp:extent cx="4912995" cy="2169795"/>
            <wp:effectExtent l="0" t="0" r="1905" b="190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B3500D4-4383-44AE-9252-91BB3E7F5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F747B" w14:textId="04515F51" w:rsidR="000C5BB5" w:rsidRDefault="000C5BB5" w:rsidP="005557C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E aqui temos a média salarial e numero de vagas referente ao estado do </w:t>
      </w:r>
      <w:r w:rsidR="00746633">
        <w:rPr>
          <w:rFonts w:ascii="Arial" w:hAnsi="Arial" w:cs="Arial"/>
          <w:noProof/>
          <w:sz w:val="24"/>
          <w:szCs w:val="24"/>
        </w:rPr>
        <w:t>P</w:t>
      </w:r>
      <w:r>
        <w:rPr>
          <w:rFonts w:ascii="Arial" w:hAnsi="Arial" w:cs="Arial"/>
          <w:noProof/>
          <w:sz w:val="24"/>
          <w:szCs w:val="24"/>
        </w:rPr>
        <w:t>araná</w:t>
      </w:r>
    </w:p>
    <w:p w14:paraId="2D98E125" w14:textId="6FF5B90A" w:rsidR="000C5BB5" w:rsidRDefault="000C5BB5" w:rsidP="005557C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17EC93E0" w14:textId="77777777" w:rsidR="00477932" w:rsidRDefault="00B832F5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BBF624" wp14:editId="71B01835">
            <wp:extent cx="4907280" cy="3368040"/>
            <wp:effectExtent l="0" t="0" r="762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3978505-FF61-4A7E-9338-4E93F3F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C9BFEA" w14:textId="16EA2AE8" w:rsidR="00477932" w:rsidRDefault="00A97092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CC9B8" wp14:editId="742751C8">
                <wp:simplePos x="0" y="0"/>
                <wp:positionH relativeFrom="column">
                  <wp:posOffset>4800600</wp:posOffset>
                </wp:positionH>
                <wp:positionV relativeFrom="paragraph">
                  <wp:posOffset>2042160</wp:posOffset>
                </wp:positionV>
                <wp:extent cx="1181100" cy="4572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77F46" w14:textId="77777777" w:rsidR="00A97092" w:rsidRDefault="00A97092" w:rsidP="00A97092">
                            <w:r>
                              <w:t>Dados do Dia 16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C9B8" id="Caixa de Texto 9" o:spid="_x0000_s1028" type="#_x0000_t202" style="position:absolute;margin-left:378pt;margin-top:160.8pt;width:93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" fillcolor="white [3201]" strokeweight=".5pt">
                <v:textbox>
                  <w:txbxContent>
                    <w:p w14:paraId="3DB77F46" w14:textId="77777777" w:rsidR="00A97092" w:rsidRDefault="00A97092" w:rsidP="00A97092">
                      <w:r>
                        <w:t>Dados do Dia 16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477932">
        <w:rPr>
          <w:noProof/>
        </w:rPr>
        <w:drawing>
          <wp:inline distT="0" distB="0" distL="0" distR="0" wp14:anchorId="2F602E72" wp14:editId="30F4ED93">
            <wp:extent cx="4716780" cy="3093720"/>
            <wp:effectExtent l="0" t="0" r="7620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2BD48E6-FFC9-4A7C-A0ED-108BC1B39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A6C3B4" w14:textId="630B260F" w:rsidR="00746633" w:rsidRDefault="00465137" w:rsidP="00746633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 </w:t>
      </w:r>
      <w:r w:rsidRPr="00465137">
        <w:rPr>
          <w:rFonts w:ascii="Arial" w:hAnsi="Arial" w:cs="Arial"/>
          <w:noProof/>
          <w:sz w:val="24"/>
          <w:szCs w:val="24"/>
        </w:rPr>
        <w:t>Administrador de Banco de Dados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A97092">
        <w:rPr>
          <w:rFonts w:ascii="Arial" w:hAnsi="Arial" w:cs="Arial"/>
          <w:noProof/>
          <w:sz w:val="24"/>
          <w:szCs w:val="24"/>
        </w:rPr>
        <w:t>também é uma profissão que esta em alta e muito combiçada no mercado de trabalho, vamos conferir a média salarial e o numero de vagas no mercado de trabalho.</w:t>
      </w:r>
      <w:r w:rsidR="00196A18" w:rsidRPr="00196A18">
        <w:rPr>
          <w:noProof/>
        </w:rPr>
        <w:t xml:space="preserve"> </w:t>
      </w:r>
      <w:r w:rsidR="009634C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39096" wp14:editId="14073CC1">
                <wp:simplePos x="0" y="0"/>
                <wp:positionH relativeFrom="column">
                  <wp:posOffset>5364480</wp:posOffset>
                </wp:positionH>
                <wp:positionV relativeFrom="paragraph">
                  <wp:posOffset>334010</wp:posOffset>
                </wp:positionV>
                <wp:extent cx="952500" cy="240030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10BF2" w14:textId="77777777" w:rsidR="009634CC" w:rsidRPr="005A0680" w:rsidRDefault="009634CC" w:rsidP="009634C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Os dados foram obtidos através da média aritmética simples dos dados obtidos nos sites estudados das 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9096" id="Caixa de Texto 12" o:spid="_x0000_s1029" type="#_x0000_t202" style="position:absolute;margin-left:422.4pt;margin-top:26.3pt;width:7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" fillcolor="white [3201]" strokeweight=".5pt">
                <v:textbox>
                  <w:txbxContent>
                    <w:p w14:paraId="3E910BF2" w14:textId="77777777" w:rsidR="009634CC" w:rsidRPr="005A0680" w:rsidRDefault="009634CC" w:rsidP="009634C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Os dados foram obtidos através da média aritmética simples dos dados obtidos nos sites estudados das regiões.</w:t>
                      </w:r>
                    </w:p>
                  </w:txbxContent>
                </v:textbox>
              </v:shape>
            </w:pict>
          </mc:Fallback>
        </mc:AlternateContent>
      </w:r>
      <w:r w:rsidR="009634CC">
        <w:rPr>
          <w:noProof/>
        </w:rPr>
        <w:drawing>
          <wp:inline distT="0" distB="0" distL="0" distR="0" wp14:anchorId="18EB38F2" wp14:editId="6AE55CD3">
            <wp:extent cx="5074920" cy="3535680"/>
            <wp:effectExtent l="0" t="0" r="11430" b="762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BCF143F6-CB87-4E88-97F0-4A1EFC3B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979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CFF75" wp14:editId="017568EE">
                <wp:simplePos x="0" y="0"/>
                <wp:positionH relativeFrom="column">
                  <wp:posOffset>4907280</wp:posOffset>
                </wp:positionH>
                <wp:positionV relativeFrom="paragraph">
                  <wp:posOffset>5199380</wp:posOffset>
                </wp:positionV>
                <wp:extent cx="1181100" cy="457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8C0DD" w14:textId="073E065E" w:rsidR="0059797C" w:rsidRDefault="0059797C" w:rsidP="0059797C">
                            <w:r>
                              <w:t>Dados do Dia 17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FF75" id="Caixa de Texto 21" o:spid="_x0000_s1030" type="#_x0000_t202" style="position:absolute;margin-left:386.4pt;margin-top:409.4pt;width:93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" fillcolor="white [3201]" strokeweight=".5pt">
                <v:textbox>
                  <w:txbxContent>
                    <w:p w14:paraId="7B78C0DD" w14:textId="073E065E" w:rsidR="0059797C" w:rsidRDefault="0059797C" w:rsidP="0059797C">
                      <w:r>
                        <w:t>Dados do Dia 17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5A0680">
        <w:rPr>
          <w:rFonts w:ascii="Arial" w:hAnsi="Arial" w:cs="Arial"/>
          <w:noProof/>
          <w:sz w:val="24"/>
          <w:szCs w:val="24"/>
        </w:rPr>
        <w:tab/>
      </w:r>
      <w:r w:rsidR="009B0066">
        <w:rPr>
          <w:noProof/>
        </w:rPr>
        <w:drawing>
          <wp:inline distT="0" distB="0" distL="0" distR="0" wp14:anchorId="6984673D" wp14:editId="687DD2F6">
            <wp:extent cx="4572000" cy="30861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4B3500D4-4383-44AE-9252-91BB3E7F5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746633">
        <w:rPr>
          <w:rFonts w:ascii="Arial" w:hAnsi="Arial" w:cs="Arial"/>
          <w:noProof/>
          <w:sz w:val="24"/>
          <w:szCs w:val="24"/>
        </w:rPr>
        <w:t xml:space="preserve"> </w:t>
      </w:r>
    </w:p>
    <w:p w14:paraId="6FFD2142" w14:textId="5CF1DD6E" w:rsidR="00746633" w:rsidRDefault="00746633" w:rsidP="00746633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 aqui temos a média salarial e numero de vagas referente ao estado do Paraná</w:t>
      </w:r>
    </w:p>
    <w:p w14:paraId="630CA6B5" w14:textId="120C6C32" w:rsidR="00746633" w:rsidRDefault="00746633" w:rsidP="00746633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01518" wp14:editId="40F4C7A8">
            <wp:extent cx="4754880" cy="3467100"/>
            <wp:effectExtent l="0" t="0" r="762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F3978505-FF61-4A7E-9338-4E93F3F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40B4FD" w14:textId="019F64CD" w:rsidR="00922A2F" w:rsidRDefault="0059797C" w:rsidP="00746633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B2E29" wp14:editId="1479C69F">
                <wp:simplePos x="0" y="0"/>
                <wp:positionH relativeFrom="column">
                  <wp:posOffset>4914900</wp:posOffset>
                </wp:positionH>
                <wp:positionV relativeFrom="paragraph">
                  <wp:posOffset>1912620</wp:posOffset>
                </wp:positionV>
                <wp:extent cx="1181100" cy="457200"/>
                <wp:effectExtent l="0" t="0" r="19050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4321E" w14:textId="77777777" w:rsidR="0059797C" w:rsidRDefault="0059797C" w:rsidP="0059797C">
                            <w:r>
                              <w:t>Dados do Dia 17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2E29" id="Caixa de Texto 22" o:spid="_x0000_s1031" type="#_x0000_t202" style="position:absolute;margin-left:387pt;margin-top:150.6pt;width:93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" fillcolor="white [3201]" strokeweight=".5pt">
                <v:textbox>
                  <w:txbxContent>
                    <w:p w14:paraId="0234321E" w14:textId="77777777" w:rsidR="0059797C" w:rsidRDefault="0059797C" w:rsidP="0059797C">
                      <w:r>
                        <w:t>Dados do Dia 17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922A2F">
        <w:rPr>
          <w:noProof/>
        </w:rPr>
        <w:drawing>
          <wp:inline distT="0" distB="0" distL="0" distR="0" wp14:anchorId="5A4388DB" wp14:editId="47E500AD">
            <wp:extent cx="4572000" cy="3268980"/>
            <wp:effectExtent l="0" t="0" r="0" b="762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D2BD48E6-FFC9-4A7C-A0ED-108BC1B39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3D1F9" w14:textId="20CACAA2" w:rsidR="00746633" w:rsidRDefault="0059797C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2F5DD9">
        <w:rPr>
          <w:rFonts w:ascii="Arial" w:hAnsi="Arial" w:cs="Arial"/>
          <w:noProof/>
          <w:sz w:val="24"/>
          <w:szCs w:val="24"/>
        </w:rPr>
        <w:t>O analista de Sistemas é o responsavel por planejar melhoras um sistema computacional para realizar suas funções normalmente</w:t>
      </w:r>
      <w:r w:rsidR="00E40AAB">
        <w:rPr>
          <w:rFonts w:ascii="Arial" w:hAnsi="Arial" w:cs="Arial"/>
          <w:noProof/>
          <w:sz w:val="24"/>
          <w:szCs w:val="24"/>
        </w:rPr>
        <w:t>, sendo um proficional muito visado nas empresas</w:t>
      </w:r>
      <w:r w:rsidR="002F5DD9">
        <w:rPr>
          <w:rFonts w:ascii="Arial" w:hAnsi="Arial" w:cs="Arial"/>
          <w:noProof/>
          <w:sz w:val="24"/>
          <w:szCs w:val="24"/>
        </w:rPr>
        <w:t>, agora vamos ver a média</w:t>
      </w:r>
      <w:r w:rsidR="00003959">
        <w:rPr>
          <w:rFonts w:ascii="Arial" w:hAnsi="Arial" w:cs="Arial"/>
          <w:noProof/>
          <w:sz w:val="24"/>
          <w:szCs w:val="24"/>
        </w:rPr>
        <w:t xml:space="preserve"> </w:t>
      </w:r>
      <w:r w:rsidR="002F5DD9">
        <w:rPr>
          <w:rFonts w:ascii="Arial" w:hAnsi="Arial" w:cs="Arial"/>
          <w:noProof/>
          <w:sz w:val="24"/>
          <w:szCs w:val="24"/>
        </w:rPr>
        <w:t xml:space="preserve">salarial e a quantidade de vaga </w:t>
      </w:r>
      <w:r w:rsidR="002F5DD9">
        <w:rPr>
          <w:rFonts w:ascii="Arial" w:hAnsi="Arial" w:cs="Arial"/>
          <w:noProof/>
          <w:sz w:val="24"/>
          <w:szCs w:val="24"/>
        </w:rPr>
        <w:lastRenderedPageBreak/>
        <w:t>disponivel no mercado de trabalh</w:t>
      </w:r>
      <w:r w:rsidR="00003959">
        <w:rPr>
          <w:rFonts w:ascii="Arial" w:hAnsi="Arial" w:cs="Arial"/>
          <w:noProof/>
          <w:sz w:val="24"/>
          <w:szCs w:val="24"/>
        </w:rPr>
        <w:t>o.</w:t>
      </w:r>
      <w:r w:rsidR="0000395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D3F" wp14:editId="1B49A0E4">
                <wp:simplePos x="0" y="0"/>
                <wp:positionH relativeFrom="column">
                  <wp:posOffset>5243830</wp:posOffset>
                </wp:positionH>
                <wp:positionV relativeFrom="paragraph">
                  <wp:posOffset>558800</wp:posOffset>
                </wp:positionV>
                <wp:extent cx="952500" cy="240030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601BF" w14:textId="77777777" w:rsidR="00003959" w:rsidRPr="005A0680" w:rsidRDefault="00003959" w:rsidP="0000395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Os dados foram obtidos através da média aritmética simples dos dados obtidos nos sites estudados das 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D3F" id="Caixa de Texto 24" o:spid="_x0000_s1032" type="#_x0000_t202" style="position:absolute;margin-left:412.9pt;margin-top:44pt;width:75pt;height:18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" fillcolor="white [3201]" strokeweight=".5pt">
                <v:textbox>
                  <w:txbxContent>
                    <w:p w14:paraId="0DB601BF" w14:textId="77777777" w:rsidR="00003959" w:rsidRPr="005A0680" w:rsidRDefault="00003959" w:rsidP="0000395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Os dados foram obtidos através da média aritmética simples dos dados obtidos nos sites estudados das regiões.</w:t>
                      </w:r>
                    </w:p>
                  </w:txbxContent>
                </v:textbox>
              </v:shape>
            </w:pict>
          </mc:Fallback>
        </mc:AlternateContent>
      </w:r>
      <w:r w:rsidR="00003959">
        <w:rPr>
          <w:noProof/>
        </w:rPr>
        <w:drawing>
          <wp:inline distT="0" distB="0" distL="0" distR="0" wp14:anchorId="6C15F2C9" wp14:editId="0E7BCB28">
            <wp:extent cx="5120640" cy="3528060"/>
            <wp:effectExtent l="0" t="0" r="3810" b="1524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BCF143F6-CB87-4E88-97F0-4A1EFC3B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2D313" w14:textId="1BE54329" w:rsidR="009B0066" w:rsidRDefault="00DD3858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E4ADE" wp14:editId="29910BF8">
                <wp:simplePos x="0" y="0"/>
                <wp:positionH relativeFrom="column">
                  <wp:posOffset>4930140</wp:posOffset>
                </wp:positionH>
                <wp:positionV relativeFrom="paragraph">
                  <wp:posOffset>1965960</wp:posOffset>
                </wp:positionV>
                <wp:extent cx="1181100" cy="45720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EFB1F" w14:textId="51F748BA" w:rsidR="00DD3858" w:rsidRDefault="00DD3858" w:rsidP="00DD3858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4ADE" id="Caixa de Texto 26" o:spid="_x0000_s1033" type="#_x0000_t202" style="position:absolute;margin-left:388.2pt;margin-top:154.8pt;width:93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" fillcolor="white [3201]" strokeweight=".5pt">
                <v:textbox>
                  <w:txbxContent>
                    <w:p w14:paraId="3C3EFB1F" w14:textId="51F748BA" w:rsidR="00DD3858" w:rsidRDefault="00DD3858" w:rsidP="00DD3858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248E9A" wp14:editId="00E84CE3">
            <wp:extent cx="4808220" cy="3192780"/>
            <wp:effectExtent l="0" t="0" r="11430" b="7620"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4B3500D4-4383-44AE-9252-91BB3E7F5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A8D8C4" w14:textId="435C4321" w:rsidR="009B0066" w:rsidRDefault="00DD3858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 aqui temos </w:t>
      </w:r>
      <w:r w:rsidR="005D0DF5">
        <w:rPr>
          <w:rFonts w:ascii="Arial" w:hAnsi="Arial" w:cs="Arial"/>
          <w:noProof/>
          <w:sz w:val="24"/>
          <w:szCs w:val="24"/>
        </w:rPr>
        <w:t xml:space="preserve">os dados </w:t>
      </w:r>
      <w:r>
        <w:rPr>
          <w:rFonts w:ascii="Arial" w:hAnsi="Arial" w:cs="Arial"/>
          <w:noProof/>
          <w:sz w:val="24"/>
          <w:szCs w:val="24"/>
        </w:rPr>
        <w:t>referente ao estado do Paraná</w:t>
      </w:r>
    </w:p>
    <w:p w14:paraId="458812DE" w14:textId="7B7EEF27" w:rsidR="005D0DF5" w:rsidRDefault="005D0DF5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0E5F0" wp14:editId="50CD5160">
            <wp:extent cx="4823460" cy="3192780"/>
            <wp:effectExtent l="0" t="0" r="15240" b="762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F3978505-FF61-4A7E-9338-4E93F3F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A7B957" w14:textId="4FA9A7FF" w:rsidR="009B0066" w:rsidRDefault="005D0DF5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5055A" wp14:editId="552F171E">
                <wp:simplePos x="0" y="0"/>
                <wp:positionH relativeFrom="column">
                  <wp:posOffset>4823460</wp:posOffset>
                </wp:positionH>
                <wp:positionV relativeFrom="paragraph">
                  <wp:posOffset>2148840</wp:posOffset>
                </wp:positionV>
                <wp:extent cx="1181100" cy="45720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41BDB" w14:textId="7FF94A16" w:rsidR="005D0DF5" w:rsidRDefault="005D0DF5" w:rsidP="005D0DF5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055A" id="Caixa de Texto 29" o:spid="_x0000_s1034" type="#_x0000_t202" style="position:absolute;margin-left:379.8pt;margin-top:169.2pt;width:93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" fillcolor="white [3201]" strokeweight=".5pt">
                <v:textbox>
                  <w:txbxContent>
                    <w:p w14:paraId="2A041BDB" w14:textId="7FF94A16" w:rsidR="005D0DF5" w:rsidRDefault="005D0DF5" w:rsidP="005D0DF5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5A0674" wp14:editId="60AFC64F">
            <wp:extent cx="4686300" cy="3208020"/>
            <wp:effectExtent l="0" t="0" r="0" b="11430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D2BD48E6-FFC9-4A7C-A0ED-108BC1B39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3F3CBF" w14:textId="11A21F7C" w:rsidR="009B0066" w:rsidRDefault="00E40AAB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 Analista de Rede</w:t>
      </w:r>
      <w:r w:rsidR="00115DF8">
        <w:rPr>
          <w:rFonts w:ascii="Arial" w:hAnsi="Arial" w:cs="Arial"/>
          <w:noProof/>
          <w:sz w:val="24"/>
          <w:szCs w:val="24"/>
        </w:rPr>
        <w:t xml:space="preserve"> é o responsavel por fazer a manutenção, configuração e instalação de redes em computadores, sendo um profissional indispensavel para qualquer industria. Vamos conferir os dados dessa profissão.</w:t>
      </w:r>
    </w:p>
    <w:p w14:paraId="139E9E8F" w14:textId="4C898F45" w:rsidR="00115DF8" w:rsidRDefault="00115DF8" w:rsidP="0047793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A1B83" wp14:editId="206EFF3B">
                <wp:simplePos x="0" y="0"/>
                <wp:positionH relativeFrom="column">
                  <wp:posOffset>5243830</wp:posOffset>
                </wp:positionH>
                <wp:positionV relativeFrom="paragraph">
                  <wp:posOffset>236220</wp:posOffset>
                </wp:positionV>
                <wp:extent cx="952500" cy="2400300"/>
                <wp:effectExtent l="0" t="0" r="19050" b="19050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E0099" w14:textId="77777777" w:rsidR="00115DF8" w:rsidRPr="005A0680" w:rsidRDefault="00115DF8" w:rsidP="00115DF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Os dados foram obtidos através da média aritmética simples dos dados obtidos nos sites estudados das 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1B83" id="Caixa de Texto 192" o:spid="_x0000_s1035" type="#_x0000_t202" style="position:absolute;margin-left:412.9pt;margin-top:18.6pt;width:75pt;height:1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" fillcolor="white [3201]" strokeweight=".5pt">
                <v:textbox>
                  <w:txbxContent>
                    <w:p w14:paraId="53BE0099" w14:textId="77777777" w:rsidR="00115DF8" w:rsidRPr="005A0680" w:rsidRDefault="00115DF8" w:rsidP="00115DF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Os dados foram obtidos através da média aritmética simples dos dados obtidos nos sites estudados das regiões.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C686D0" wp14:editId="540317A8">
            <wp:extent cx="5196840" cy="3688080"/>
            <wp:effectExtent l="0" t="0" r="3810" b="762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BCF143F6-CB87-4E88-97F0-4A1EFC3B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68A5AC9" w14:textId="7FFC600B" w:rsidR="008F554E" w:rsidRPr="00B71C44" w:rsidRDefault="00A376F4" w:rsidP="00F0313D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D91C7" wp14:editId="6D606039">
                <wp:simplePos x="0" y="0"/>
                <wp:positionH relativeFrom="column">
                  <wp:posOffset>5029200</wp:posOffset>
                </wp:positionH>
                <wp:positionV relativeFrom="paragraph">
                  <wp:posOffset>1973580</wp:posOffset>
                </wp:positionV>
                <wp:extent cx="1181100" cy="457200"/>
                <wp:effectExtent l="0" t="0" r="19050" b="19050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DA821" w14:textId="77777777" w:rsidR="00A376F4" w:rsidRDefault="00A376F4" w:rsidP="00A376F4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D91C7" id="Caixa de Texto 194" o:spid="_x0000_s1036" type="#_x0000_t202" style="position:absolute;left:0;text-align:left;margin-left:396pt;margin-top:155.4pt;width:93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" fillcolor="white [3201]" strokeweight=".5pt">
                <v:textbox>
                  <w:txbxContent>
                    <w:p w14:paraId="21EDA821" w14:textId="77777777" w:rsidR="00A376F4" w:rsidRDefault="00A376F4" w:rsidP="00A376F4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115DF8">
        <w:rPr>
          <w:noProof/>
        </w:rPr>
        <w:drawing>
          <wp:inline distT="0" distB="0" distL="0" distR="0" wp14:anchorId="2F02145D" wp14:editId="1CFBC96C">
            <wp:extent cx="4953000" cy="3520440"/>
            <wp:effectExtent l="0" t="0" r="0" b="3810"/>
            <wp:docPr id="193" name="Gráfico 193">
              <a:extLst xmlns:a="http://schemas.openxmlformats.org/drawingml/2006/main">
                <a:ext uri="{FF2B5EF4-FFF2-40B4-BE49-F238E27FC236}">
                  <a16:creationId xmlns:a16="http://schemas.microsoft.com/office/drawing/2014/main" id="{4B3500D4-4383-44AE-9252-91BB3E7F5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2F564D1" w14:textId="77777777" w:rsidR="00A376F4" w:rsidRDefault="00A376F4" w:rsidP="00A376F4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 aqui temos os dados referente ao estado do Paraná</w:t>
      </w:r>
    </w:p>
    <w:p w14:paraId="0318C732" w14:textId="14D0CC7E" w:rsidR="00003959" w:rsidRDefault="00A376F4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1B1B3" wp14:editId="144CFCB8">
            <wp:extent cx="4739640" cy="3512820"/>
            <wp:effectExtent l="0" t="0" r="3810" b="11430"/>
            <wp:docPr id="195" name="Gráfico 195">
              <a:extLst xmlns:a="http://schemas.openxmlformats.org/drawingml/2006/main">
                <a:ext uri="{FF2B5EF4-FFF2-40B4-BE49-F238E27FC236}">
                  <a16:creationId xmlns:a16="http://schemas.microsoft.com/office/drawing/2014/main" id="{F3978505-FF61-4A7E-9338-4E93F3F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2517A91" w14:textId="46B54E28" w:rsidR="00003959" w:rsidRDefault="00AC443A" w:rsidP="006E0EB8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436C3" wp14:editId="38EBE5D5">
                <wp:simplePos x="0" y="0"/>
                <wp:positionH relativeFrom="column">
                  <wp:posOffset>5015230</wp:posOffset>
                </wp:positionH>
                <wp:positionV relativeFrom="paragraph">
                  <wp:posOffset>2011680</wp:posOffset>
                </wp:positionV>
                <wp:extent cx="1181100" cy="457200"/>
                <wp:effectExtent l="0" t="0" r="19050" b="1905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E455A" w14:textId="77777777" w:rsidR="00AC443A" w:rsidRDefault="00AC443A" w:rsidP="00AC443A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36C3" id="Caixa de Texto 197" o:spid="_x0000_s1037" type="#_x0000_t202" style="position:absolute;left:0;text-align:left;margin-left:394.9pt;margin-top:158.4pt;width:93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" fillcolor="white [3201]" strokeweight=".5pt">
                <v:textbox>
                  <w:txbxContent>
                    <w:p w14:paraId="158E455A" w14:textId="77777777" w:rsidR="00AC443A" w:rsidRDefault="00AC443A" w:rsidP="00AC443A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82083C" wp14:editId="4E19E4A4">
            <wp:extent cx="4937760" cy="3726180"/>
            <wp:effectExtent l="0" t="0" r="15240" b="7620"/>
            <wp:docPr id="196" name="Gráfico 196">
              <a:extLst xmlns:a="http://schemas.openxmlformats.org/drawingml/2006/main">
                <a:ext uri="{FF2B5EF4-FFF2-40B4-BE49-F238E27FC236}">
                  <a16:creationId xmlns:a16="http://schemas.microsoft.com/office/drawing/2014/main" id="{D2BD48E6-FFC9-4A7C-A0ED-108BC1B39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3CDB481" w14:textId="0A9F9C43" w:rsidR="00003959" w:rsidRDefault="006E0EB8" w:rsidP="008F554E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Cs/>
          <w:sz w:val="24"/>
          <w:szCs w:val="24"/>
        </w:rPr>
        <w:t xml:space="preserve">O Analista de Segurança da informação é outro funcionário indispensável para uma empresa, pois zela pela segurança do banco de dados, evitando assim problemas futuros. </w:t>
      </w:r>
      <w:r>
        <w:rPr>
          <w:rFonts w:ascii="Arial" w:hAnsi="Arial" w:cs="Arial"/>
          <w:noProof/>
          <w:sz w:val="24"/>
          <w:szCs w:val="24"/>
        </w:rPr>
        <w:t>Vamos conferir os dados dessa profissão.</w:t>
      </w:r>
    </w:p>
    <w:p w14:paraId="283A7F66" w14:textId="4EA2C440" w:rsidR="006E0EB8" w:rsidRDefault="00F25062" w:rsidP="008F554E">
      <w:p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6AD2C" wp14:editId="46C9098B">
                <wp:simplePos x="0" y="0"/>
                <wp:positionH relativeFrom="column">
                  <wp:posOffset>5243830</wp:posOffset>
                </wp:positionH>
                <wp:positionV relativeFrom="paragraph">
                  <wp:posOffset>173355</wp:posOffset>
                </wp:positionV>
                <wp:extent cx="952500" cy="24003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F461E" w14:textId="77777777" w:rsidR="00F25062" w:rsidRPr="005A0680" w:rsidRDefault="00F25062" w:rsidP="00F250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Os dados foram obtidos através da média aritmética simples dos dados obtidos nos sites estudados das 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AD2C" id="Caixa de Texto 3" o:spid="_x0000_s1038" type="#_x0000_t202" style="position:absolute;left:0;text-align:left;margin-left:412.9pt;margin-top:13.65pt;width:75pt;height:18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" fillcolor="white [3201]" strokeweight=".5pt">
                <v:textbox>
                  <w:txbxContent>
                    <w:p w14:paraId="23DF461E" w14:textId="77777777" w:rsidR="00F25062" w:rsidRPr="005A0680" w:rsidRDefault="00F25062" w:rsidP="00F250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Os dados foram obtidos através da média aritmética simples dos dados obtidos nos sites estudados das regiões.</w:t>
                      </w:r>
                    </w:p>
                  </w:txbxContent>
                </v:textbox>
              </v:shape>
            </w:pict>
          </mc:Fallback>
        </mc:AlternateContent>
      </w:r>
      <w:r w:rsidR="000B47F5">
        <w:rPr>
          <w:noProof/>
        </w:rPr>
        <w:drawing>
          <wp:inline distT="0" distB="0" distL="0" distR="0" wp14:anchorId="44F14C83" wp14:editId="12F3B5EB">
            <wp:extent cx="5166360" cy="3741420"/>
            <wp:effectExtent l="0" t="0" r="15240" b="1143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CF143F6-CB87-4E88-97F0-4A1EFC3B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54FB400" w14:textId="3770B1D9" w:rsidR="00F25062" w:rsidRDefault="00ED0AD4" w:rsidP="008F554E">
      <w:p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392CB" wp14:editId="02371065">
                <wp:simplePos x="0" y="0"/>
                <wp:positionH relativeFrom="column">
                  <wp:posOffset>5013960</wp:posOffset>
                </wp:positionH>
                <wp:positionV relativeFrom="paragraph">
                  <wp:posOffset>2400300</wp:posOffset>
                </wp:positionV>
                <wp:extent cx="1181100" cy="45720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836F2" w14:textId="77777777" w:rsidR="00ED0AD4" w:rsidRDefault="00ED0AD4" w:rsidP="00ED0AD4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92CB" id="Caixa de Texto 11" o:spid="_x0000_s1039" type="#_x0000_t202" style="position:absolute;left:0;text-align:left;margin-left:394.8pt;margin-top:189pt;width:93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" fillcolor="white [3201]" strokeweight=".5pt">
                <v:textbox>
                  <w:txbxContent>
                    <w:p w14:paraId="085836F2" w14:textId="77777777" w:rsidR="00ED0AD4" w:rsidRDefault="00ED0AD4" w:rsidP="00ED0AD4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 w:rsidR="00F25062">
        <w:rPr>
          <w:noProof/>
        </w:rPr>
        <w:drawing>
          <wp:inline distT="0" distB="0" distL="0" distR="0" wp14:anchorId="72C976D2" wp14:editId="7A3716A0">
            <wp:extent cx="4663440" cy="3482340"/>
            <wp:effectExtent l="0" t="0" r="3810" b="381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B3500D4-4383-44AE-9252-91BB3E7F5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379BE09" w14:textId="77777777" w:rsidR="00F25062" w:rsidRDefault="00F25062" w:rsidP="00F25062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 aqui temos os dados referente ao estado do Paraná</w:t>
      </w:r>
    </w:p>
    <w:p w14:paraId="0ED725D2" w14:textId="7528AB52" w:rsidR="00003959" w:rsidRDefault="00F25062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88737" wp14:editId="31965619">
            <wp:extent cx="4572000" cy="35433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3978505-FF61-4A7E-9338-4E93F3F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3A37C8C" w14:textId="34415F54" w:rsidR="00003959" w:rsidRDefault="00ED0AD4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7B76B" wp14:editId="12B67B5B">
                <wp:simplePos x="0" y="0"/>
                <wp:positionH relativeFrom="column">
                  <wp:posOffset>4869180</wp:posOffset>
                </wp:positionH>
                <wp:positionV relativeFrom="paragraph">
                  <wp:posOffset>3055620</wp:posOffset>
                </wp:positionV>
                <wp:extent cx="1181100" cy="457200"/>
                <wp:effectExtent l="0" t="0" r="19050" b="1905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F16BA" w14:textId="77777777" w:rsidR="00ED0AD4" w:rsidRDefault="00ED0AD4" w:rsidP="00ED0AD4">
                            <w:r>
                              <w:t>Dados do Dia 18 de Abril de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B76B" id="Caixa de Texto 199" o:spid="_x0000_s1040" type="#_x0000_t202" style="position:absolute;left:0;text-align:left;margin-left:383.4pt;margin-top:240.6pt;width:93pt;height:3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" fillcolor="white [3201]" strokeweight=".5pt">
                <v:textbox>
                  <w:txbxContent>
                    <w:p w14:paraId="433F16BA" w14:textId="77777777" w:rsidR="00ED0AD4" w:rsidRDefault="00ED0AD4" w:rsidP="00ED0AD4">
                      <w:r>
                        <w:t>Dados do Dia 18 de Abril de 2021.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EA0D95" wp14:editId="7DA7023C">
            <wp:extent cx="4572000" cy="3688080"/>
            <wp:effectExtent l="0" t="0" r="0" b="7620"/>
            <wp:docPr id="198" name="Gráfico 198">
              <a:extLst xmlns:a="http://schemas.openxmlformats.org/drawingml/2006/main">
                <a:ext uri="{FF2B5EF4-FFF2-40B4-BE49-F238E27FC236}">
                  <a16:creationId xmlns:a16="http://schemas.microsoft.com/office/drawing/2014/main" id="{5854CFB6-C820-42FA-B15F-39D7F008A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8D5BE1F" w14:textId="09AD6CB5" w:rsidR="00003959" w:rsidRPr="00C559EC" w:rsidRDefault="00C559EC" w:rsidP="00C559EC">
      <w:pPr>
        <w:spacing w:after="0" w:line="360" w:lineRule="auto"/>
        <w:ind w:firstLine="708"/>
        <w:jc w:val="both"/>
        <w:rPr>
          <w:rFonts w:ascii="Arial" w:eastAsia="Calibri" w:hAnsi="Arial" w:cs="Arial"/>
          <w:b/>
          <w:sz w:val="28"/>
          <w:szCs w:val="28"/>
        </w:rPr>
      </w:pPr>
      <w:r w:rsidRPr="00C559EC">
        <w:rPr>
          <w:rFonts w:ascii="Arial" w:hAnsi="Arial" w:cs="Arial"/>
          <w:sz w:val="24"/>
          <w:szCs w:val="24"/>
        </w:rPr>
        <w:t>Neste trabalho foi abordado o assunto das profissões da área de TI,</w:t>
      </w:r>
      <w:r>
        <w:rPr>
          <w:rFonts w:ascii="Arial" w:hAnsi="Arial" w:cs="Arial"/>
          <w:sz w:val="24"/>
          <w:szCs w:val="24"/>
        </w:rPr>
        <w:t xml:space="preserve"> mapeando o salário médio e o número de vagas disponível no mercado</w:t>
      </w:r>
      <w:r w:rsidRPr="00C559EC">
        <w:rPr>
          <w:rFonts w:ascii="Arial" w:hAnsi="Arial" w:cs="Arial"/>
          <w:sz w:val="24"/>
          <w:szCs w:val="24"/>
        </w:rPr>
        <w:t>. Sendo muito importante para o aprofundamento do tema, pois nos permite compreender e aperfeiçoar o conhecimento sobre a área.</w:t>
      </w:r>
    </w:p>
    <w:p w14:paraId="15C85300" w14:textId="77777777" w:rsidR="00C559EC" w:rsidRDefault="00C559EC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44C9AA8F" w14:textId="5D3001F7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lastRenderedPageBreak/>
        <w:t xml:space="preserve">REFERÊNCIA BIBLIOGRÁFICA: </w:t>
      </w:r>
    </w:p>
    <w:p w14:paraId="74764C56" w14:textId="5E1579C0" w:rsidR="00121C81" w:rsidRDefault="00121C81" w:rsidP="008F554E">
      <w:pPr>
        <w:spacing w:after="0" w:line="360" w:lineRule="auto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Quanto ganha um Engenheiro de Software Computacional Básico 2021 - Salário Ciências da Computação</w:t>
      </w:r>
      <w:r>
        <w:rPr>
          <w:color w:val="000000"/>
          <w:shd w:val="clear" w:color="auto" w:fill="FFFFFF"/>
        </w:rPr>
        <w:t>, Salario.com.br - Pesquise Salários, Mercado de Trabalho e Média Salarial, disponível em: &lt;</w:t>
      </w:r>
      <w:hyperlink r:id="rId27" w:history="1">
        <w:r>
          <w:rPr>
            <w:rStyle w:val="Hyperlink"/>
            <w:color w:val="FF4081"/>
          </w:rPr>
          <w:t>https://www.salario.com.br/profissao/engenheiro-de-software-computacional-basico-cbo-212215/</w:t>
        </w:r>
      </w:hyperlink>
      <w:r>
        <w:rPr>
          <w:color w:val="000000"/>
          <w:shd w:val="clear" w:color="auto" w:fill="FFFFFF"/>
        </w:rPr>
        <w:t>&gt;, acesso em: 16 Apr. 2021.</w:t>
      </w:r>
    </w:p>
    <w:p w14:paraId="2050F0EE" w14:textId="3DD2E12E" w:rsidR="00121C81" w:rsidRDefault="00121C81" w:rsidP="008F554E">
      <w:pPr>
        <w:spacing w:after="0" w:line="360" w:lineRule="auto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Qual é o salário de um engenheiro da computação,</w:t>
      </w:r>
      <w:r>
        <w:rPr>
          <w:color w:val="000000"/>
          <w:shd w:val="clear" w:color="auto" w:fill="FFFFFF"/>
        </w:rPr>
        <w:t xml:space="preserve"> potencialize sua vida profissional - Blog da Unopar, disponível em: &lt;</w:t>
      </w:r>
      <w:hyperlink r:id="rId28" w:history="1">
        <w:r>
          <w:rPr>
            <w:rStyle w:val="Hyperlink"/>
            <w:color w:val="FF4081"/>
          </w:rPr>
          <w:t>https://blog.unopar.com.br/engenharia-da-computacao-salario/</w:t>
        </w:r>
      </w:hyperlink>
      <w:r>
        <w:rPr>
          <w:color w:val="000000"/>
          <w:shd w:val="clear" w:color="auto" w:fill="FFFFFF"/>
        </w:rPr>
        <w:t>&gt;, acesso em: 16 Apr. 2021.</w:t>
      </w:r>
    </w:p>
    <w:p w14:paraId="5D7BED32" w14:textId="7E605985" w:rsidR="00121C81" w:rsidRDefault="00121C81" w:rsidP="008F554E">
      <w:pPr>
        <w:spacing w:after="0" w:line="360" w:lineRule="auto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Trabalha Brasil</w:t>
      </w:r>
      <w:r>
        <w:rPr>
          <w:color w:val="000000"/>
          <w:shd w:val="clear" w:color="auto" w:fill="FFFFFF"/>
        </w:rPr>
        <w:t>, Trabalhabrasil.com.br, disponível em: &lt;</w:t>
      </w:r>
      <w:hyperlink r:id="rId29" w:history="1">
        <w:r>
          <w:rPr>
            <w:rStyle w:val="Hyperlink"/>
            <w:color w:val="FF4081"/>
          </w:rPr>
          <w:t>https://www.trabalhabrasil.com.br/vagas-empregos/engenheiro%20de%20software</w:t>
        </w:r>
      </w:hyperlink>
      <w:r>
        <w:rPr>
          <w:color w:val="000000"/>
          <w:shd w:val="clear" w:color="auto" w:fill="FFFFFF"/>
        </w:rPr>
        <w:t>&gt;, acesso em: 16 Apr. 2021.</w:t>
      </w:r>
    </w:p>
    <w:p w14:paraId="60BF79BC" w14:textId="49C3F9D6" w:rsidR="00121C81" w:rsidRDefault="00121C81" w:rsidP="008F554E">
      <w:pPr>
        <w:spacing w:after="0" w:line="360" w:lineRule="auto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LinkedIn</w:t>
      </w:r>
      <w:r>
        <w:rPr>
          <w:color w:val="000000"/>
          <w:shd w:val="clear" w:color="auto" w:fill="FFFFFF"/>
        </w:rPr>
        <w:t>, Linkedin.com, disponível em: &lt;</w:t>
      </w:r>
      <w:hyperlink r:id="rId30" w:history="1">
        <w:r>
          <w:rPr>
            <w:rStyle w:val="Hyperlink"/>
            <w:color w:val="FF4081"/>
          </w:rPr>
          <w:t>https://www.linkedin.com/jobs/search/?currentJobId=2494958566&amp;f_CR=106057199&amp;keywords=Engenheiro%20de%20software&amp;sortBy=R</w:t>
        </w:r>
      </w:hyperlink>
      <w:r>
        <w:rPr>
          <w:color w:val="000000"/>
          <w:shd w:val="clear" w:color="auto" w:fill="FFFFFF"/>
        </w:rPr>
        <w:t>&gt;, acesso em: 16 Apr. 2021.</w:t>
      </w:r>
    </w:p>
    <w:p w14:paraId="2AF54EF7" w14:textId="0B795B3E" w:rsidR="00121C81" w:rsidRPr="008F554E" w:rsidRDefault="00121C81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>
        <w:rPr>
          <w:rStyle w:val="Forte"/>
          <w:color w:val="000000"/>
        </w:rPr>
        <w:t>Vagas de Engenheiro de Software - ABRIL | Mais de 100 vagas de Engenheiro de Software | Catho</w:t>
      </w:r>
      <w:r>
        <w:rPr>
          <w:color w:val="000000"/>
          <w:shd w:val="clear" w:color="auto" w:fill="FFFFFF"/>
        </w:rPr>
        <w:t>, Catho.com.br, disponível em: &lt;</w:t>
      </w:r>
      <w:hyperlink r:id="rId31" w:history="1">
        <w:r>
          <w:rPr>
            <w:rStyle w:val="Hyperlink"/>
            <w:color w:val="FF4081"/>
          </w:rPr>
          <w:t>https://www.catho.com.br/vagas/engenheiro-de-software/?q=Engenheiro%20de%20Software</w:t>
        </w:r>
      </w:hyperlink>
      <w:r>
        <w:rPr>
          <w:color w:val="000000"/>
          <w:shd w:val="clear" w:color="auto" w:fill="FFFFFF"/>
        </w:rPr>
        <w:t>&gt;, acesso em: 1</w:t>
      </w:r>
      <w:r w:rsidR="00A97092">
        <w:rPr>
          <w:color w:val="000000"/>
          <w:shd w:val="clear" w:color="auto" w:fill="FFFFFF"/>
        </w:rPr>
        <w:t xml:space="preserve">6 </w:t>
      </w:r>
      <w:r>
        <w:rPr>
          <w:color w:val="000000"/>
          <w:shd w:val="clear" w:color="auto" w:fill="FFFFFF"/>
        </w:rPr>
        <w:t>Apr. 2021.</w:t>
      </w:r>
    </w:p>
    <w:p w14:paraId="6CC5FC68" w14:textId="3708BDD7" w:rsidR="00066D0F" w:rsidRDefault="00922A2F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Quanto ganha um Administrador de Banco de Dados 2021 - Salário Ciências da Computação</w:t>
      </w:r>
      <w:r>
        <w:rPr>
          <w:color w:val="000000"/>
          <w:shd w:val="clear" w:color="auto" w:fill="FFFFFF"/>
        </w:rPr>
        <w:t>, Salario.com.br - Pesquise Salários, Mercado de Trabalho e Média Salarial, disponível em: &lt;</w:t>
      </w:r>
      <w:hyperlink r:id="rId32" w:history="1">
        <w:r>
          <w:rPr>
            <w:rStyle w:val="Hyperlink"/>
            <w:color w:val="FF4081"/>
          </w:rPr>
          <w:t>https://www.salario.com.br/profissao/administrador-de-banco-de-dados-cbo-212305/</w:t>
        </w:r>
      </w:hyperlink>
      <w:r>
        <w:rPr>
          <w:color w:val="000000"/>
          <w:shd w:val="clear" w:color="auto" w:fill="FFFFFF"/>
        </w:rPr>
        <w:t>&gt;, acesso em: 1</w:t>
      </w:r>
      <w:r w:rsidR="0059797C">
        <w:rPr>
          <w:color w:val="000000"/>
          <w:shd w:val="clear" w:color="auto" w:fill="FFFFFF"/>
        </w:rPr>
        <w:t>7</w:t>
      </w:r>
      <w:r>
        <w:rPr>
          <w:color w:val="000000"/>
          <w:shd w:val="clear" w:color="auto" w:fill="FFFFFF"/>
        </w:rPr>
        <w:t> Apr. 2021.</w:t>
      </w:r>
    </w:p>
    <w:p w14:paraId="00CEA303" w14:textId="69A0B590" w:rsidR="006E0EB8" w:rsidRDefault="006E0EB8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LinkedIn</w:t>
      </w:r>
      <w:r>
        <w:rPr>
          <w:color w:val="000000"/>
          <w:shd w:val="clear" w:color="auto" w:fill="FFFFFF"/>
        </w:rPr>
        <w:t>, Linkedin.com, disponível em: &lt;</w:t>
      </w:r>
      <w:hyperlink r:id="rId33" w:history="1">
        <w:r>
          <w:rPr>
            <w:rStyle w:val="Hyperlink"/>
            <w:color w:val="FF4081"/>
          </w:rPr>
          <w:t>https://www.linkedin.com/jobs/search/?geoId=106057199&amp;keywords=Administrador%20de%20banco%20de%20dados&amp;location=Brasil&amp;sortBy=R</w:t>
        </w:r>
      </w:hyperlink>
      <w:r>
        <w:rPr>
          <w:color w:val="000000"/>
          <w:shd w:val="clear" w:color="auto" w:fill="FFFFFF"/>
        </w:rPr>
        <w:t>&gt;, acesso em: 1</w:t>
      </w:r>
      <w:r w:rsidR="00ED0AD4">
        <w:rPr>
          <w:color w:val="000000"/>
          <w:shd w:val="clear" w:color="auto" w:fill="FFFFFF"/>
        </w:rPr>
        <w:t>7</w:t>
      </w:r>
      <w:r>
        <w:rPr>
          <w:color w:val="000000"/>
          <w:shd w:val="clear" w:color="auto" w:fill="FFFFFF"/>
        </w:rPr>
        <w:t> Apr. 2021.</w:t>
      </w:r>
    </w:p>
    <w:p w14:paraId="0091E1EF" w14:textId="1E17596E" w:rsidR="0059797C" w:rsidRDefault="0059797C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Vagas de Administrador de Banco de Dados - ABRIL | Mais de 100 vagas de Administrador de Banco de Dados | Catho</w:t>
      </w:r>
      <w:r>
        <w:rPr>
          <w:color w:val="000000"/>
          <w:shd w:val="clear" w:color="auto" w:fill="FFFFFF"/>
        </w:rPr>
        <w:t>, Catho.com.br, disponível em: &lt;</w:t>
      </w:r>
      <w:hyperlink r:id="rId34" w:history="1">
        <w:r>
          <w:rPr>
            <w:rStyle w:val="Hyperlink"/>
            <w:color w:val="FF4081"/>
          </w:rPr>
          <w:t>https://www.catho.com.br/vagas/?pais_id=31&amp;q=Administrador%20de%20banco%20de%20Dados</w:t>
        </w:r>
      </w:hyperlink>
      <w:r>
        <w:rPr>
          <w:color w:val="000000"/>
          <w:shd w:val="clear" w:color="auto" w:fill="FFFFFF"/>
        </w:rPr>
        <w:t>&gt;, acesso em: 17 Apr. 2021.</w:t>
      </w:r>
    </w:p>
    <w:p w14:paraId="6BA3CFF5" w14:textId="199C1A1E" w:rsidR="0059797C" w:rsidRDefault="0059797C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Trabalha Brasil</w:t>
      </w:r>
      <w:r>
        <w:rPr>
          <w:color w:val="000000"/>
          <w:shd w:val="clear" w:color="auto" w:fill="FFFFFF"/>
        </w:rPr>
        <w:t>, Trabalhabrasil.com.br, disponível em: &lt;</w:t>
      </w:r>
      <w:hyperlink r:id="rId35" w:history="1">
        <w:r>
          <w:rPr>
            <w:rStyle w:val="Hyperlink"/>
            <w:color w:val="FF4081"/>
          </w:rPr>
          <w:t>https://www.trabalhabrasil.com.br/vagas-empregos/administrador%20de%20banco%20de%20dados</w:t>
        </w:r>
      </w:hyperlink>
      <w:r>
        <w:rPr>
          <w:color w:val="000000"/>
          <w:shd w:val="clear" w:color="auto" w:fill="FFFFFF"/>
        </w:rPr>
        <w:t>&gt;, acesso em: 17 Apr. 2021.</w:t>
      </w:r>
    </w:p>
    <w:p w14:paraId="14A2A893" w14:textId="1C826E90" w:rsidR="005D0DF5" w:rsidRDefault="005D0DF5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Quanto ganha o Analista de Sistemas (informática) 2021</w:t>
      </w:r>
      <w:r>
        <w:rPr>
          <w:color w:val="000000"/>
          <w:shd w:val="clear" w:color="auto" w:fill="FFFFFF"/>
        </w:rPr>
        <w:t>, Salario.com.br - Pesquise Salários, Mercado de Trabalho e Média Salarial, disponível em: &lt;</w:t>
      </w:r>
      <w:hyperlink r:id="rId36" w:history="1">
        <w:r>
          <w:rPr>
            <w:rStyle w:val="Hyperlink"/>
            <w:color w:val="FF4081"/>
          </w:rPr>
          <w:t>https://www.salario.com.br/profissao/analista-de-sistemas-informatica-cbo-212405/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1F79F5BB" w14:textId="77777777" w:rsidR="00AC443A" w:rsidRDefault="00AC443A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LinkedIn</w:t>
      </w:r>
      <w:r>
        <w:rPr>
          <w:color w:val="000000"/>
          <w:shd w:val="clear" w:color="auto" w:fill="FFFFFF"/>
        </w:rPr>
        <w:t>, Linkedin.com, disponível em: &lt;</w:t>
      </w:r>
      <w:hyperlink r:id="rId37" w:history="1">
        <w:r>
          <w:rPr>
            <w:rStyle w:val="Hyperlink"/>
            <w:color w:val="FF4081"/>
          </w:rPr>
          <w:t>https://www.linkedin.com/jobs/search/?geoId=106057199&amp;keywords=Analista%20de%20sistema&amp;location=Brasil&amp;sortBy=R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26CF5CDB" w14:textId="3D1310D8" w:rsidR="005D0DF5" w:rsidRDefault="005D0DF5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Vagas de Analista de Sistemas - ABRIL | Mais de 900 vagas de Analista de Sistemas | Catho</w:t>
      </w:r>
      <w:r>
        <w:rPr>
          <w:color w:val="000000"/>
          <w:shd w:val="clear" w:color="auto" w:fill="FFFFFF"/>
        </w:rPr>
        <w:t xml:space="preserve">, Catho.com.br, disponível em: </w:t>
      </w:r>
      <w:r>
        <w:rPr>
          <w:color w:val="000000"/>
          <w:shd w:val="clear" w:color="auto" w:fill="FFFFFF"/>
        </w:rPr>
        <w:lastRenderedPageBreak/>
        <w:t>&lt;</w:t>
      </w:r>
      <w:hyperlink r:id="rId38" w:history="1">
        <w:r>
          <w:rPr>
            <w:rStyle w:val="Hyperlink"/>
            <w:color w:val="FF4081"/>
          </w:rPr>
          <w:t>https://www.catho.com.br/vagas/?pais_id=31&amp;q=Analista%20de%20Sistemas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6C8040E2" w14:textId="4B45160E" w:rsidR="005D0DF5" w:rsidRDefault="005D0DF5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Trabalha Brasil</w:t>
      </w:r>
      <w:r>
        <w:rPr>
          <w:color w:val="000000"/>
          <w:shd w:val="clear" w:color="auto" w:fill="FFFFFF"/>
        </w:rPr>
        <w:t>, Trabalhabrasil.com.br, disponível em: &lt;</w:t>
      </w:r>
      <w:hyperlink r:id="rId39" w:history="1">
        <w:r>
          <w:rPr>
            <w:rStyle w:val="Hyperlink"/>
            <w:color w:val="FF4081"/>
          </w:rPr>
          <w:t>https://www.trabalhabrasil.com.br/vagas-empregos/analista%20de%20sistemas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346BF99E" w14:textId="7DD67C00" w:rsidR="00AC443A" w:rsidRDefault="00AC443A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Quanto ganha um Analista de Rede em 2021</w:t>
      </w:r>
      <w:r>
        <w:rPr>
          <w:color w:val="000000"/>
          <w:shd w:val="clear" w:color="auto" w:fill="FFFFFF"/>
        </w:rPr>
        <w:t>, Salario.com.br - Pesquise Salários, Mercado de Trabalho e Média Salarial, disponível em: &lt;</w:t>
      </w:r>
      <w:hyperlink r:id="rId40" w:history="1">
        <w:r>
          <w:rPr>
            <w:rStyle w:val="Hyperlink"/>
            <w:color w:val="FF4081"/>
          </w:rPr>
          <w:t>https://www.salario.com.br/profissao/analista-de-rede-cbo-212410/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28600C21" w14:textId="6A21855A" w:rsidR="00AC443A" w:rsidRDefault="00AC443A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LinkedIn</w:t>
      </w:r>
      <w:r>
        <w:rPr>
          <w:color w:val="000000"/>
          <w:shd w:val="clear" w:color="auto" w:fill="FFFFFF"/>
        </w:rPr>
        <w:t>, Linkedin.com, disponível em: &lt;</w:t>
      </w:r>
      <w:hyperlink r:id="rId41" w:history="1">
        <w:r>
          <w:rPr>
            <w:rStyle w:val="Hyperlink"/>
            <w:color w:val="FF4081"/>
          </w:rPr>
          <w:t>https://www.linkedin.com/jobs/search/?geoId=106057199&amp;keywords=Analista%20de%20rede&amp;location=Brasil&amp;sortBy=R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4100427E" w14:textId="5AE5655A" w:rsidR="0059797C" w:rsidRDefault="006E0EB8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Vagas de Analista de Redes - ABRIL | Mais de 900 vagas de Analista de Redes | Catho</w:t>
      </w:r>
      <w:r>
        <w:rPr>
          <w:color w:val="000000"/>
          <w:shd w:val="clear" w:color="auto" w:fill="FFFFFF"/>
        </w:rPr>
        <w:t>, Catho.com.br, disponível em: &lt;</w:t>
      </w:r>
      <w:hyperlink r:id="rId42" w:history="1">
        <w:r>
          <w:rPr>
            <w:rStyle w:val="Hyperlink"/>
            <w:color w:val="FF4081"/>
          </w:rPr>
          <w:t>https://www.catho.com.br/vagas/?pais_id=31&amp;q=Analista%20de%20Redes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2D6E0570" w14:textId="74406E9B" w:rsidR="006E0EB8" w:rsidRDefault="00ED0AD4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Quanto ganha um Analista em Segurança da Informação 2021 - Salário Ciências da Computação</w:t>
      </w:r>
      <w:r>
        <w:rPr>
          <w:color w:val="000000"/>
          <w:shd w:val="clear" w:color="auto" w:fill="FFFFFF"/>
        </w:rPr>
        <w:t>, Salario.com.br - Pesquise Salários, Mercado de Trabalho e Média Salarial, disponível em: &lt;</w:t>
      </w:r>
      <w:hyperlink r:id="rId43" w:history="1">
        <w:r>
          <w:rPr>
            <w:rStyle w:val="Hyperlink"/>
            <w:color w:val="FF4081"/>
          </w:rPr>
          <w:t>https://www.salario.com.br/profissao/analista-em-seguranca-da-informacao-cbo-212320/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66E01828" w14:textId="2A06B3A6" w:rsidR="00ED0AD4" w:rsidRDefault="00ED0AD4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LinkedIn</w:t>
      </w:r>
      <w:r>
        <w:rPr>
          <w:color w:val="000000"/>
          <w:shd w:val="clear" w:color="auto" w:fill="FFFFFF"/>
        </w:rPr>
        <w:t>, Linkedin.com, disponível em: &lt;</w:t>
      </w:r>
      <w:hyperlink r:id="rId44" w:history="1">
        <w:r>
          <w:rPr>
            <w:rStyle w:val="Hyperlink"/>
            <w:color w:val="FF4081"/>
          </w:rPr>
          <w:t>https://www.linkedin.com/jobs/search/?keywords=Analista%20em%20seguran%C3%A7a%20da%20informa%C3%A7%C3%A3o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5E26C2CA" w14:textId="7B8486AD" w:rsidR="00ED0AD4" w:rsidRDefault="00ED0AD4" w:rsidP="008F554E">
      <w:pPr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Vagas de Analista em segurança da informação - ABRIL | Mais de 1000 vagas de Analista em segurança da informação | Catho</w:t>
      </w:r>
      <w:r>
        <w:rPr>
          <w:color w:val="000000"/>
          <w:shd w:val="clear" w:color="auto" w:fill="FFFFFF"/>
        </w:rPr>
        <w:t>, Catho.com.br, disponível em: &lt;</w:t>
      </w:r>
      <w:hyperlink r:id="rId45" w:history="1">
        <w:r>
          <w:rPr>
            <w:rStyle w:val="Hyperlink"/>
            <w:color w:val="FF4081"/>
          </w:rPr>
          <w:t>https://www.catho.com.br/vagas/?pais_id=31&amp;q=Analista%20em%20seguran%C3%A7a%20da%20informa%C3%A7%C3%A3o</w:t>
        </w:r>
      </w:hyperlink>
      <w:r>
        <w:rPr>
          <w:color w:val="000000"/>
          <w:shd w:val="clear" w:color="auto" w:fill="FFFFFF"/>
        </w:rPr>
        <w:t>&gt;, acesso em: 18 Apr. 2021.</w:t>
      </w:r>
    </w:p>
    <w:p w14:paraId="262F9A4D" w14:textId="3135BB2E" w:rsidR="00C559EC" w:rsidRPr="008F554E" w:rsidRDefault="00C559EC" w:rsidP="008F554E">
      <w:r>
        <w:rPr>
          <w:rStyle w:val="Forte"/>
          <w:color w:val="000000"/>
        </w:rPr>
        <w:t>Trabalha Brasil</w:t>
      </w:r>
      <w:r>
        <w:rPr>
          <w:color w:val="000000"/>
          <w:shd w:val="clear" w:color="auto" w:fill="FFFFFF"/>
        </w:rPr>
        <w:t>, Trabalhabrasil.com.br, disponível em: &lt;</w:t>
      </w:r>
      <w:hyperlink r:id="rId46" w:history="1">
        <w:r>
          <w:rPr>
            <w:rStyle w:val="Hyperlink"/>
            <w:color w:val="FF4081"/>
          </w:rPr>
          <w:t>https://www.trabalhabrasil.com.br/vagas-empregos/analista%20em%20seguranca%20da%20informacao</w:t>
        </w:r>
      </w:hyperlink>
      <w:r>
        <w:rPr>
          <w:color w:val="000000"/>
          <w:shd w:val="clear" w:color="auto" w:fill="FFFFFF"/>
        </w:rPr>
        <w:t>&gt;, acesso em: 18 Apr. 2021.</w:t>
      </w:r>
    </w:p>
    <w:sectPr w:rsidR="00C559EC" w:rsidRPr="008F554E" w:rsidSect="00616CE9">
      <w:headerReference w:type="default" r:id="rId47"/>
      <w:footerReference w:type="default" r:id="rId4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6315" w14:textId="77777777" w:rsidR="00E906DA" w:rsidRDefault="00E906DA" w:rsidP="006338DF">
      <w:pPr>
        <w:spacing w:after="0" w:line="240" w:lineRule="auto"/>
      </w:pPr>
      <w:r>
        <w:separator/>
      </w:r>
    </w:p>
  </w:endnote>
  <w:endnote w:type="continuationSeparator" w:id="0">
    <w:p w14:paraId="74FBCAC3" w14:textId="77777777" w:rsidR="00E906DA" w:rsidRDefault="00E906DA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1044" w14:textId="77777777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A4FBD2D" wp14:editId="50192B9B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F670B">
          <w:rPr>
            <w:noProof/>
          </w:rPr>
          <w:t>1</w:t>
        </w:r>
        <w:r>
          <w:fldChar w:fldCharType="end"/>
        </w:r>
      </w:sdtContent>
    </w:sdt>
  </w:p>
  <w:p w14:paraId="6B0BD346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B3F8" w14:textId="77777777" w:rsidR="00E906DA" w:rsidRDefault="00E906DA" w:rsidP="006338DF">
      <w:pPr>
        <w:spacing w:after="0" w:line="240" w:lineRule="auto"/>
      </w:pPr>
      <w:r>
        <w:separator/>
      </w:r>
    </w:p>
  </w:footnote>
  <w:footnote w:type="continuationSeparator" w:id="0">
    <w:p w14:paraId="0F9B6FDE" w14:textId="77777777" w:rsidR="00E906DA" w:rsidRDefault="00E906DA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7787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CE9485" wp14:editId="54247647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5DA51F8" wp14:editId="73875834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03959"/>
    <w:rsid w:val="00051AC0"/>
    <w:rsid w:val="00066D0F"/>
    <w:rsid w:val="0009198F"/>
    <w:rsid w:val="000B47F5"/>
    <w:rsid w:val="000C5BB5"/>
    <w:rsid w:val="000C7776"/>
    <w:rsid w:val="000C7862"/>
    <w:rsid w:val="000D5ABA"/>
    <w:rsid w:val="00115DF8"/>
    <w:rsid w:val="00121C81"/>
    <w:rsid w:val="00145B58"/>
    <w:rsid w:val="00196A18"/>
    <w:rsid w:val="001B05AA"/>
    <w:rsid w:val="001D709F"/>
    <w:rsid w:val="001E1575"/>
    <w:rsid w:val="00231132"/>
    <w:rsid w:val="00260423"/>
    <w:rsid w:val="00296575"/>
    <w:rsid w:val="002A7564"/>
    <w:rsid w:val="002F5C11"/>
    <w:rsid w:val="002F5DD9"/>
    <w:rsid w:val="00327E3D"/>
    <w:rsid w:val="00332325"/>
    <w:rsid w:val="00384DA5"/>
    <w:rsid w:val="003B5102"/>
    <w:rsid w:val="003C3D82"/>
    <w:rsid w:val="003C43E0"/>
    <w:rsid w:val="003D0C71"/>
    <w:rsid w:val="003E48BA"/>
    <w:rsid w:val="003F570F"/>
    <w:rsid w:val="00465137"/>
    <w:rsid w:val="0047336A"/>
    <w:rsid w:val="00477932"/>
    <w:rsid w:val="0048238B"/>
    <w:rsid w:val="004C6522"/>
    <w:rsid w:val="005557C1"/>
    <w:rsid w:val="00594895"/>
    <w:rsid w:val="00596A0A"/>
    <w:rsid w:val="0059797C"/>
    <w:rsid w:val="005A0680"/>
    <w:rsid w:val="005B5582"/>
    <w:rsid w:val="005D0DF5"/>
    <w:rsid w:val="005D1275"/>
    <w:rsid w:val="00616CE9"/>
    <w:rsid w:val="00632A9F"/>
    <w:rsid w:val="006338DF"/>
    <w:rsid w:val="00640284"/>
    <w:rsid w:val="00691A55"/>
    <w:rsid w:val="006A2C96"/>
    <w:rsid w:val="006B5656"/>
    <w:rsid w:val="006C74AA"/>
    <w:rsid w:val="006E0EB8"/>
    <w:rsid w:val="006E34E4"/>
    <w:rsid w:val="0072444D"/>
    <w:rsid w:val="0074408D"/>
    <w:rsid w:val="00746633"/>
    <w:rsid w:val="00766FAC"/>
    <w:rsid w:val="007F2C43"/>
    <w:rsid w:val="007F670B"/>
    <w:rsid w:val="00824B44"/>
    <w:rsid w:val="0083157F"/>
    <w:rsid w:val="00840469"/>
    <w:rsid w:val="008F554E"/>
    <w:rsid w:val="008F79A9"/>
    <w:rsid w:val="00922A2F"/>
    <w:rsid w:val="009634CC"/>
    <w:rsid w:val="009B0066"/>
    <w:rsid w:val="009E07BF"/>
    <w:rsid w:val="00A242DE"/>
    <w:rsid w:val="00A376F4"/>
    <w:rsid w:val="00A97092"/>
    <w:rsid w:val="00AC443A"/>
    <w:rsid w:val="00AF438F"/>
    <w:rsid w:val="00B17DBE"/>
    <w:rsid w:val="00B24153"/>
    <w:rsid w:val="00B31828"/>
    <w:rsid w:val="00B445EF"/>
    <w:rsid w:val="00B71C44"/>
    <w:rsid w:val="00B832F5"/>
    <w:rsid w:val="00C559EC"/>
    <w:rsid w:val="00CA005A"/>
    <w:rsid w:val="00CB43C6"/>
    <w:rsid w:val="00D25886"/>
    <w:rsid w:val="00D44171"/>
    <w:rsid w:val="00DA7773"/>
    <w:rsid w:val="00DB2880"/>
    <w:rsid w:val="00DC1DB8"/>
    <w:rsid w:val="00DD3858"/>
    <w:rsid w:val="00E20860"/>
    <w:rsid w:val="00E222D6"/>
    <w:rsid w:val="00E40AAB"/>
    <w:rsid w:val="00E44CBB"/>
    <w:rsid w:val="00E906DA"/>
    <w:rsid w:val="00ED0AD4"/>
    <w:rsid w:val="00F0313D"/>
    <w:rsid w:val="00F25062"/>
    <w:rsid w:val="00F36F65"/>
    <w:rsid w:val="00F40FEB"/>
    <w:rsid w:val="00F779E3"/>
    <w:rsid w:val="00F97456"/>
    <w:rsid w:val="00FC4961"/>
    <w:rsid w:val="00FD7D49"/>
    <w:rsid w:val="00FE50E5"/>
    <w:rsid w:val="00FE6FD7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20B0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1C81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E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hyperlink" Target="https://www.trabalhabrasil.com.br/vagas-empregos/analista%20de%20sistemas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34" Type="http://schemas.openxmlformats.org/officeDocument/2006/relationships/hyperlink" Target="https://www.catho.com.br/vagas/?pais_id=31&amp;q=Administrador%20de%20banco%20de%20Dados" TargetMode="External"/><Relationship Id="rId42" Type="http://schemas.openxmlformats.org/officeDocument/2006/relationships/hyperlink" Target="https://www.catho.com.br/vagas/?pais_id=31&amp;q=Analista%20de%20Redes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hyperlink" Target="https://www.linkedin.com/jobs/search/?geoId=106057199&amp;keywords=Administrador%20de%20banco%20de%20dados&amp;location=Brasil&amp;sortBy=R" TargetMode="External"/><Relationship Id="rId38" Type="http://schemas.openxmlformats.org/officeDocument/2006/relationships/hyperlink" Target="https://www.catho.com.br/vagas/?pais_id=31&amp;q=Analista%20de%20Sistemas" TargetMode="External"/><Relationship Id="rId46" Type="http://schemas.openxmlformats.org/officeDocument/2006/relationships/hyperlink" Target="https://www.trabalhabrasil.com.br/vagas-empregos/analista%20em%20seguranca%20da%20informacao" TargetMode="Externa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hyperlink" Target="https://www.trabalhabrasil.com.br/vagas-empregos/engenheiro%20de%20software" TargetMode="External"/><Relationship Id="rId41" Type="http://schemas.openxmlformats.org/officeDocument/2006/relationships/hyperlink" Target="https://www.linkedin.com/jobs/search/?geoId=106057199&amp;keywords=Analista%20de%20rede&amp;location=Brasil&amp;sortBy=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hyperlink" Target="https://www.salario.com.br/profissao/administrador-de-banco-de-dados-cbo-212305/" TargetMode="External"/><Relationship Id="rId37" Type="http://schemas.openxmlformats.org/officeDocument/2006/relationships/hyperlink" Target="https://www.linkedin.com/jobs/search/?geoId=106057199&amp;keywords=Analista%20de%20sistema&amp;location=Brasil&amp;sortBy=R" TargetMode="External"/><Relationship Id="rId40" Type="http://schemas.openxmlformats.org/officeDocument/2006/relationships/hyperlink" Target="https://www.salario.com.br/profissao/analista-de-rede-cbo-212410/" TargetMode="External"/><Relationship Id="rId45" Type="http://schemas.openxmlformats.org/officeDocument/2006/relationships/hyperlink" Target="https://www.catho.com.br/vagas/?pais_id=31&amp;q=Analista%20em%20seguran%C3%A7a%20da%20informa%C3%A7%C3%A3o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hyperlink" Target="https://blog.unopar.com.br/engenharia-da-computacao-salario/" TargetMode="External"/><Relationship Id="rId36" Type="http://schemas.openxmlformats.org/officeDocument/2006/relationships/hyperlink" Target="https://www.salario.com.br/profissao/analista-de-sistemas-informatica-cbo-212405/" TargetMode="External"/><Relationship Id="rId49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hyperlink" Target="https://www.catho.com.br/vagas/engenheiro-de-software/?q=Engenheiro%20de%20Software" TargetMode="External"/><Relationship Id="rId44" Type="http://schemas.openxmlformats.org/officeDocument/2006/relationships/hyperlink" Target="https://www.linkedin.com/jobs/search/?keywords=Analista%20em%20seguran%C3%A7a%20da%20informa%C3%A7%C3%A3o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hyperlink" Target="https://www.salario.com.br/profissao/engenheiro-de-software-computacional-basico-cbo-212215/" TargetMode="External"/><Relationship Id="rId30" Type="http://schemas.openxmlformats.org/officeDocument/2006/relationships/hyperlink" Target="https://www.linkedin.com/jobs/search/?currentJobId=2494958566&amp;f_CR=106057199&amp;keywords=Engenheiro%20de%20software&amp;sortBy=R" TargetMode="External"/><Relationship Id="rId35" Type="http://schemas.openxmlformats.org/officeDocument/2006/relationships/hyperlink" Target="https://www.trabalhabrasil.com.br/vagas-empregos/administrador%20de%20banco%20de%20dados" TargetMode="External"/><Relationship Id="rId43" Type="http://schemas.openxmlformats.org/officeDocument/2006/relationships/hyperlink" Target="https://www.salario.com.br/profissao/analista-em-seguranca-da-informacao-cbo-212320/" TargetMode="External"/><Relationship Id="rId48" Type="http://schemas.openxmlformats.org/officeDocument/2006/relationships/footer" Target="footer1.xml"/><Relationship Id="rId8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c2f95b87463b0e/&#193;rea%20de%20Trabalho/Modelo%20De%20grafic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Engenheiro de Software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grafico.xlsx]Planilha1'!$C$2</c:f>
              <c:strCache>
                <c:ptCount val="1"/>
                <c:pt idx="0">
                  <c:v>Média Nas Principais Cidades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Recife, PE</c:v>
                </c:pt>
                <c:pt idx="4">
                  <c:v>Nordeste</c:v>
                </c:pt>
                <c:pt idx="6">
                  <c:v>Brasilia, DF</c:v>
                </c:pt>
                <c:pt idx="7">
                  <c:v>Centro-Oeste</c:v>
                </c:pt>
                <c:pt idx="9">
                  <c:v>São Paulo, SP</c:v>
                </c:pt>
                <c:pt idx="10">
                  <c:v>Sudeste</c:v>
                </c:pt>
                <c:pt idx="12">
                  <c:v>Porto Alegre, RS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grafico.xlsx]Planilha1'!$C$3:$C$16</c:f>
              <c:numCache>
                <c:formatCode>General</c:formatCode>
                <c:ptCount val="14"/>
                <c:pt idx="0" formatCode="_(&quot;R$&quot;* #,##0.00_);_(&quot;R$&quot;* \(#,##0.00\);_(&quot;R$&quot;* &quot;-&quot;??_);_(@_)">
                  <c:v>5597.89</c:v>
                </c:pt>
                <c:pt idx="3" formatCode="_(&quot;R$&quot;* #,##0.00_);_(&quot;R$&quot;* \(#,##0.00\);_(&quot;R$&quot;* &quot;-&quot;??_);_(@_)">
                  <c:v>3837.74</c:v>
                </c:pt>
                <c:pt idx="6" formatCode="_(&quot;R$&quot;* #,##0.00_);_(&quot;R$&quot;* \(#,##0.00\);_(&quot;R$&quot;* &quot;-&quot;??_);_(@_)">
                  <c:v>8961.39</c:v>
                </c:pt>
                <c:pt idx="9" formatCode="_(&quot;R$&quot;* #,##0.00_);_(&quot;R$&quot;* \(#,##0.00\);_(&quot;R$&quot;* &quot;-&quot;??_);_(@_)">
                  <c:v>11702.74</c:v>
                </c:pt>
                <c:pt idx="12" formatCode="_(&quot;R$&quot;* #,##0.00_);_(&quot;R$&quot;* \(#,##0.00\);_(&quot;R$&quot;* &quot;-&quot;??_);_(@_)">
                  <c:v>8818.94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E-41A6-9C3F-004B4CE8A64A}"/>
            </c:ext>
          </c:extLst>
        </c:ser>
        <c:ser>
          <c:idx val="1"/>
          <c:order val="1"/>
          <c:tx>
            <c:strRef>
              <c:f>'[Modelo De grafico.xlsx]Planilha1'!$D$2</c:f>
              <c:strCache>
                <c:ptCount val="1"/>
                <c:pt idx="0">
                  <c:v>Média Nacional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Recife, PE</c:v>
                </c:pt>
                <c:pt idx="4">
                  <c:v>Nordeste</c:v>
                </c:pt>
                <c:pt idx="6">
                  <c:v>Brasilia, DF</c:v>
                </c:pt>
                <c:pt idx="7">
                  <c:v>Centro-Oeste</c:v>
                </c:pt>
                <c:pt idx="9">
                  <c:v>São Paulo, SP</c:v>
                </c:pt>
                <c:pt idx="10">
                  <c:v>Sudeste</c:v>
                </c:pt>
                <c:pt idx="12">
                  <c:v>Porto Alegre, RS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grafico.xlsx]Planilha1'!$D$3:$D$16</c:f>
              <c:numCache>
                <c:formatCode>_("R$"* #,##0.00_);_("R$"* \(#,##0.00\);_("R$"* "-"??_);_(@_)</c:formatCode>
                <c:ptCount val="14"/>
                <c:pt idx="1">
                  <c:v>4465.6099999999997</c:v>
                </c:pt>
                <c:pt idx="4">
                  <c:v>5703.33</c:v>
                </c:pt>
                <c:pt idx="7">
                  <c:v>8020.79</c:v>
                </c:pt>
                <c:pt idx="10">
                  <c:v>9417.51</c:v>
                </c:pt>
                <c:pt idx="13">
                  <c:v>7439.03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2E-41A6-9C3F-004B4CE8A64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5299464"/>
        <c:axId val="515298152"/>
      </c:barChart>
      <c:catAx>
        <c:axId val="515299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15298152"/>
        <c:crosses val="autoZero"/>
        <c:auto val="1"/>
        <c:lblAlgn val="ctr"/>
        <c:lblOffset val="100"/>
        <c:noMultiLvlLbl val="0"/>
      </c:catAx>
      <c:valAx>
        <c:axId val="515298152"/>
        <c:scaling>
          <c:orientation val="minMax"/>
        </c:scaling>
        <c:delete val="1"/>
        <c:axPos val="b"/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5152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Numero de Vagas Nacional Para</a:t>
            </a:r>
            <a:r>
              <a:rPr lang="en-US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Analista de Sistema</a:t>
            </a: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17707786526684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grafico.xlsx]Planilha1'!$H$2</c:f>
              <c:strCache>
                <c:ptCount val="1"/>
                <c:pt idx="0">
                  <c:v>Numero de Vagas Nacional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grafico.xlsx]Planilha1'!$G$3:$G$5</c:f>
              <c:strCache>
                <c:ptCount val="3"/>
                <c:pt idx="0">
                  <c:v>LinkedIn</c:v>
                </c:pt>
                <c:pt idx="1">
                  <c:v>Catho</c:v>
                </c:pt>
                <c:pt idx="2">
                  <c:v>TrabalhaBrasil</c:v>
                </c:pt>
              </c:strCache>
            </c:strRef>
          </c:cat>
          <c:val>
            <c:numRef>
              <c:f>'[Modelo De grafico.xlsx]Planilha1'!$H$3:$H$5</c:f>
              <c:numCache>
                <c:formatCode>General</c:formatCode>
                <c:ptCount val="3"/>
                <c:pt idx="0" formatCode="#,##0">
                  <c:v>3937</c:v>
                </c:pt>
                <c:pt idx="1">
                  <c:v>944</c:v>
                </c:pt>
                <c:pt idx="2" formatCode="#,##0">
                  <c:v>3700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D1-4452-8388-ADE1CAA00B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17266128"/>
        <c:axId val="417265472"/>
      </c:barChart>
      <c:catAx>
        <c:axId val="41726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17265472"/>
        <c:crosses val="autoZero"/>
        <c:auto val="1"/>
        <c:lblAlgn val="ctr"/>
        <c:lblOffset val="100"/>
        <c:noMultiLvlLbl val="0"/>
      </c:catAx>
      <c:valAx>
        <c:axId val="4172654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1726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Paraná</a:t>
            </a:r>
          </a:p>
          <a:p>
            <a:pPr>
              <a:defRPr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6561220472440944"/>
          <c:y val="0.26296296296296295"/>
          <c:w val="0.67049890638670162"/>
          <c:h val="0.5844929279673374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grafico.xlsx]Planilha1'!$N$3</c:f>
              <c:strCache>
                <c:ptCount val="1"/>
                <c:pt idx="0">
                  <c:v>Média no Estado do Paraná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grafico.xlsx]Planilha1'!$N$4:$N$7</c:f>
              <c:numCache>
                <c:formatCode>General</c:formatCode>
                <c:ptCount val="4"/>
                <c:pt idx="3" formatCode="_(&quot;R$&quot;* #,##0.00_);_(&quot;R$&quot;* \(#,##0.00\);_(&quot;R$&quot;* &quot;-&quot;??_);_(@_)">
                  <c:v>4784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67-4075-A87A-B8BBC691B87A}"/>
            </c:ext>
          </c:extLst>
        </c:ser>
        <c:ser>
          <c:idx val="1"/>
          <c:order val="1"/>
          <c:tx>
            <c:strRef>
              <c:f>'[Modelo De grafico.xlsx]Planilha1'!$O$3</c:f>
              <c:strCache>
                <c:ptCount val="1"/>
                <c:pt idx="0">
                  <c:v>Função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grafico.xlsx]Planilha1'!$O$4:$O$7</c:f>
              <c:numCache>
                <c:formatCode>_("R$"* #,##0.00_);_("R$"* \(#,##0.00\);_("R$"* "-"??_);_(@_)</c:formatCode>
                <c:ptCount val="4"/>
                <c:pt idx="0">
                  <c:v>5141.9799999999996</c:v>
                </c:pt>
                <c:pt idx="1">
                  <c:v>5556</c:v>
                </c:pt>
                <c:pt idx="2">
                  <c:v>7135.75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67-4075-A87A-B8BBC691B8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4613960"/>
        <c:axId val="584603792"/>
      </c:barChart>
      <c:catAx>
        <c:axId val="584613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Média Salarial</a:t>
                </a:r>
                <a:r>
                  <a:rPr lang="pt-BR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Da região e Por Função</a:t>
                </a:r>
                <a:endParaRPr lang="pt-BR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16231481481481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4603792"/>
        <c:crosses val="autoZero"/>
        <c:auto val="1"/>
        <c:lblAlgn val="ctr"/>
        <c:lblOffset val="100"/>
        <c:noMultiLvlLbl val="0"/>
      </c:catAx>
      <c:valAx>
        <c:axId val="584603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61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6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Numero de Vagas no Paraná Pelo LinkedIn</a:t>
            </a:r>
          </a:p>
        </c:rich>
      </c:tx>
      <c:layout>
        <c:manualLayout>
          <c:xMode val="edge"/>
          <c:yMode val="edge"/>
          <c:x val="0.14678455818022748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grafico.xlsx]Planilha1'!$W$5</c:f>
              <c:strCache>
                <c:ptCount val="1"/>
                <c:pt idx="0">
                  <c:v>Numero de Vagas no Paraná no LinkedIn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grafico.xlsx]Planilha1'!$V$6:$V$10</c:f>
              <c:strCache>
                <c:ptCount val="5"/>
                <c:pt idx="0">
                  <c:v>Curitiba</c:v>
                </c:pt>
                <c:pt idx="1">
                  <c:v>Ponta Grossa</c:v>
                </c:pt>
                <c:pt idx="2">
                  <c:v>Londrina</c:v>
                </c:pt>
                <c:pt idx="3">
                  <c:v>Maringa</c:v>
                </c:pt>
                <c:pt idx="4">
                  <c:v>Cascavel</c:v>
                </c:pt>
              </c:strCache>
            </c:strRef>
          </c:cat>
          <c:val>
            <c:numRef>
              <c:f>'[Modelo De grafico.xlsx]Planilha1'!$W$6:$W$10</c:f>
              <c:numCache>
                <c:formatCode>General</c:formatCode>
                <c:ptCount val="5"/>
                <c:pt idx="0" formatCode="#,##0">
                  <c:v>188</c:v>
                </c:pt>
                <c:pt idx="1">
                  <c:v>4</c:v>
                </c:pt>
                <c:pt idx="2">
                  <c:v>12</c:v>
                </c:pt>
                <c:pt idx="3">
                  <c:v>19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11-4C11-8F8D-1048E8B6C5E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7424248"/>
        <c:axId val="587426872"/>
      </c:barChart>
      <c:catAx>
        <c:axId val="587424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Cidades Do Paraná 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3462962962962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7426872"/>
        <c:crosses val="autoZero"/>
        <c:auto val="1"/>
        <c:lblAlgn val="ctr"/>
        <c:lblOffset val="100"/>
        <c:noMultiLvlLbl val="0"/>
      </c:catAx>
      <c:valAx>
        <c:axId val="5874268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587424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sz="16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</a:t>
            </a:r>
            <a:r>
              <a:rPr lang="pt-BR" sz="1600" b="1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do Analista de Redes</a:t>
            </a:r>
            <a:endParaRPr lang="pt-BR" sz="16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4658520555743929"/>
          <c:y val="0.17171296296296296"/>
          <c:w val="0.70290974393751016"/>
          <c:h val="0.671457786526684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grafico.xlsx]Planilha1'!$C$2</c:f>
              <c:strCache>
                <c:ptCount val="1"/>
                <c:pt idx="0">
                  <c:v>Média Nas Principais Cidades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Salvador, BA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Belo Horizonte, MG</c:v>
                </c:pt>
                <c:pt idx="10">
                  <c:v>Sudeste</c:v>
                </c:pt>
                <c:pt idx="12">
                  <c:v>Marínga,PR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grafico.xlsx]Planilha1'!$C$3:$C$16</c:f>
              <c:numCache>
                <c:formatCode>General</c:formatCode>
                <c:ptCount val="14"/>
                <c:pt idx="0" formatCode="_(&quot;R$&quot;* #,##0.00_);_(&quot;R$&quot;* \(#,##0.00\);_(&quot;R$&quot;* &quot;-&quot;??_);_(@_)">
                  <c:v>2540</c:v>
                </c:pt>
                <c:pt idx="3" formatCode="_(&quot;R$&quot;* #,##0.00_);_(&quot;R$&quot;* \(#,##0.00\);_(&quot;R$&quot;* &quot;-&quot;??_);_(@_)">
                  <c:v>2510.3000000000002</c:v>
                </c:pt>
                <c:pt idx="6" formatCode="_(&quot;R$&quot;* #,##0.00_);_(&quot;R$&quot;* \(#,##0.00\);_(&quot;R$&quot;* &quot;-&quot;??_);_(@_)">
                  <c:v>4160.24</c:v>
                </c:pt>
                <c:pt idx="9" formatCode="_(&quot;R$&quot;* #,##0.00_);_(&quot;R$&quot;* \(#,##0.00\);_(&quot;R$&quot;* &quot;-&quot;??_);_(@_)">
                  <c:v>4136.54</c:v>
                </c:pt>
                <c:pt idx="12" formatCode="_(&quot;R$&quot;* #,##0.00_);_(&quot;R$&quot;* \(#,##0.00\);_(&quot;R$&quot;* &quot;-&quot;??_);_(@_)">
                  <c:v>2965.54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75-48E6-97CB-523941815617}"/>
            </c:ext>
          </c:extLst>
        </c:ser>
        <c:ser>
          <c:idx val="1"/>
          <c:order val="1"/>
          <c:tx>
            <c:strRef>
              <c:f>'[Modelo De grafico.xlsx]Planilha1'!$D$2</c:f>
              <c:strCache>
                <c:ptCount val="1"/>
                <c:pt idx="0">
                  <c:v>Média Nacional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Salvador, BA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Belo Horizonte, MG</c:v>
                </c:pt>
                <c:pt idx="10">
                  <c:v>Sudeste</c:v>
                </c:pt>
                <c:pt idx="12">
                  <c:v>Marínga,PR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grafico.xlsx]Planilha1'!$D$3:$D$16</c:f>
              <c:numCache>
                <c:formatCode>_("R$"* #,##0.00_);_("R$"* \(#,##0.00\);_("R$"* "-"??_);_(@_)</c:formatCode>
                <c:ptCount val="14"/>
                <c:pt idx="1">
                  <c:v>2175.12</c:v>
                </c:pt>
                <c:pt idx="4">
                  <c:v>2242.4499999999998</c:v>
                </c:pt>
                <c:pt idx="7">
                  <c:v>2888.08</c:v>
                </c:pt>
                <c:pt idx="10">
                  <c:v>3926.64</c:v>
                </c:pt>
                <c:pt idx="13">
                  <c:v>3225.17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75-48E6-97CB-5239418156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15299464"/>
        <c:axId val="515298152"/>
      </c:barChart>
      <c:catAx>
        <c:axId val="515299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15298152"/>
        <c:crosses val="autoZero"/>
        <c:auto val="1"/>
        <c:lblAlgn val="ctr"/>
        <c:lblOffset val="100"/>
        <c:noMultiLvlLbl val="0"/>
      </c:catAx>
      <c:valAx>
        <c:axId val="515298152"/>
        <c:scaling>
          <c:orientation val="minMax"/>
        </c:scaling>
        <c:delete val="1"/>
        <c:axPos val="b"/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5152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445485564304462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grafico.xlsx]Planilha1'!$H$2</c:f>
              <c:strCache>
                <c:ptCount val="1"/>
                <c:pt idx="0">
                  <c:v>Numero de Vagas Nacional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grafico.xlsx]Planilha1'!$G$3:$G$4</c:f>
              <c:strCache>
                <c:ptCount val="2"/>
                <c:pt idx="0">
                  <c:v>LinkedIn</c:v>
                </c:pt>
                <c:pt idx="1">
                  <c:v>Catho</c:v>
                </c:pt>
              </c:strCache>
            </c:strRef>
          </c:cat>
          <c:val>
            <c:numRef>
              <c:f>'[Modelo De grafico.xlsx]Planilha1'!$H$3:$H$4</c:f>
              <c:numCache>
                <c:formatCode>General</c:formatCode>
                <c:ptCount val="2"/>
                <c:pt idx="0" formatCode="#,##0">
                  <c:v>2575</c:v>
                </c:pt>
                <c:pt idx="1">
                  <c:v>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B-4A5C-949B-0CB411C5E9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17266128"/>
        <c:axId val="417265472"/>
      </c:barChart>
      <c:catAx>
        <c:axId val="41726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17265472"/>
        <c:crosses val="autoZero"/>
        <c:auto val="1"/>
        <c:lblAlgn val="ctr"/>
        <c:lblOffset val="100"/>
        <c:noMultiLvlLbl val="0"/>
      </c:catAx>
      <c:valAx>
        <c:axId val="4172654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1726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Paraná</a:t>
            </a:r>
          </a:p>
          <a:p>
            <a:pPr>
              <a:defRPr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6561220472440944"/>
          <c:y val="0.26296296296296295"/>
          <c:w val="0.69827668416447941"/>
          <c:h val="0.5844929279673374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grafico.xlsx]Planilha1'!$N$3</c:f>
              <c:strCache>
                <c:ptCount val="1"/>
                <c:pt idx="0">
                  <c:v>Média no Estado do Paraná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grafico.xlsx]Planilha1'!$N$4:$N$7</c:f>
              <c:numCache>
                <c:formatCode>General</c:formatCode>
                <c:ptCount val="4"/>
                <c:pt idx="3" formatCode="_(&quot;R$&quot;* #,##0.00_);_(&quot;R$&quot;* \(#,##0.00\);_(&quot;R$&quot;* &quot;-&quot;??_);_(@_)">
                  <c:v>2984.82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F7-414F-9FB0-A3D2703E2BA8}"/>
            </c:ext>
          </c:extLst>
        </c:ser>
        <c:ser>
          <c:idx val="1"/>
          <c:order val="1"/>
          <c:tx>
            <c:strRef>
              <c:f>'[Modelo De grafico.xlsx]Planilha1'!$O$3</c:f>
              <c:strCache>
                <c:ptCount val="1"/>
                <c:pt idx="0">
                  <c:v>Função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grafico.xlsx]Planilha1'!$O$4:$O$7</c:f>
              <c:numCache>
                <c:formatCode>_("R$"* #,##0.00_);_("R$"* \(#,##0.00\);_("R$"* "-"??_);_(@_)</c:formatCode>
                <c:ptCount val="4"/>
                <c:pt idx="0">
                  <c:v>2842.76</c:v>
                </c:pt>
                <c:pt idx="1">
                  <c:v>3059.3</c:v>
                </c:pt>
                <c:pt idx="2">
                  <c:v>3885.55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F7-414F-9FB0-A3D2703E2B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4613960"/>
        <c:axId val="584603792"/>
      </c:barChart>
      <c:catAx>
        <c:axId val="584613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Média Salarial</a:t>
                </a:r>
                <a:r>
                  <a:rPr lang="pt-BR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Da região e Por Função</a:t>
                </a:r>
                <a:endParaRPr lang="pt-BR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16231481481481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4603792"/>
        <c:crosses val="autoZero"/>
        <c:auto val="1"/>
        <c:lblAlgn val="ctr"/>
        <c:lblOffset val="100"/>
        <c:noMultiLvlLbl val="0"/>
      </c:catAx>
      <c:valAx>
        <c:axId val="584603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61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Numero de Vagas no Paraná Pelo LinkedIn</a:t>
            </a:r>
          </a:p>
        </c:rich>
      </c:tx>
      <c:layout>
        <c:manualLayout>
          <c:xMode val="edge"/>
          <c:yMode val="edge"/>
          <c:x val="0.14678455818022748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grafico.xlsx]Planilha1'!$U$5</c:f>
              <c:strCache>
                <c:ptCount val="1"/>
                <c:pt idx="0">
                  <c:v>Numero de Vagas no Paraná no LinkedIn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grafico.xlsx]Planilha1'!$V$6:$V$10</c:f>
              <c:strCache>
                <c:ptCount val="5"/>
                <c:pt idx="0">
                  <c:v>Curitiba</c:v>
                </c:pt>
                <c:pt idx="1">
                  <c:v>Araucária</c:v>
                </c:pt>
                <c:pt idx="2">
                  <c:v>Londrina</c:v>
                </c:pt>
                <c:pt idx="3">
                  <c:v>Maringa</c:v>
                </c:pt>
                <c:pt idx="4">
                  <c:v>Cascavel</c:v>
                </c:pt>
              </c:strCache>
            </c:strRef>
          </c:cat>
          <c:val>
            <c:numRef>
              <c:f>'[Modelo De grafico.xlsx]Planilha1'!$W$6:$W$10</c:f>
              <c:numCache>
                <c:formatCode>General</c:formatCode>
                <c:ptCount val="5"/>
                <c:pt idx="0" formatCode="#,##0">
                  <c:v>104</c:v>
                </c:pt>
                <c:pt idx="1">
                  <c:v>3</c:v>
                </c:pt>
                <c:pt idx="2">
                  <c:v>3</c:v>
                </c:pt>
                <c:pt idx="3">
                  <c:v>9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B0-4796-9289-1A2650FF73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7424248"/>
        <c:axId val="587426872"/>
      </c:barChart>
      <c:catAx>
        <c:axId val="587424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Cidades Do Paraná 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3462962962962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7426872"/>
        <c:crosses val="autoZero"/>
        <c:auto val="1"/>
        <c:lblAlgn val="ctr"/>
        <c:lblOffset val="100"/>
        <c:noMultiLvlLbl val="0"/>
      </c:catAx>
      <c:valAx>
        <c:axId val="5874268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587424248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Analista de Segurança da Informação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grafico.xlsx]Planilha1'!$C$2</c:f>
              <c:strCache>
                <c:ptCount val="1"/>
                <c:pt idx="0">
                  <c:v>Média Nas Principais Cidades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Salvador, BA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Campinas, SP</c:v>
                </c:pt>
                <c:pt idx="10">
                  <c:v>Sudeste</c:v>
                </c:pt>
                <c:pt idx="12">
                  <c:v>Marínga,PR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grafico.xlsx]Planilha1'!$C$3:$C$16</c:f>
              <c:numCache>
                <c:formatCode>General</c:formatCode>
                <c:ptCount val="14"/>
                <c:pt idx="0" formatCode="_(&quot;R$&quot;* #,##0.00_);_(&quot;R$&quot;* \(#,##0.00\);_(&quot;R$&quot;* &quot;-&quot;??_);_(@_)">
                  <c:v>6459.1</c:v>
                </c:pt>
                <c:pt idx="3" formatCode="_(&quot;R$&quot;* #,##0.00_);_(&quot;R$&quot;* \(#,##0.00\);_(&quot;R$&quot;* &quot;-&quot;??_);_(@_)">
                  <c:v>3893.91</c:v>
                </c:pt>
                <c:pt idx="6" formatCode="_(&quot;R$&quot;* #,##0.00_);_(&quot;R$&quot;* \(#,##0.00\);_(&quot;R$&quot;* &quot;-&quot;??_);_(@_)">
                  <c:v>6262.91</c:v>
                </c:pt>
                <c:pt idx="9" formatCode="_(&quot;R$&quot;* #,##0.00_);_(&quot;R$&quot;* \(#,##0.00\);_(&quot;R$&quot;* &quot;-&quot;??_);_(@_)">
                  <c:v>6759.13</c:v>
                </c:pt>
                <c:pt idx="12" formatCode="_(&quot;R$&quot;* #,##0.00_);_(&quot;R$&quot;* \(#,##0.00\);_(&quot;R$&quot;* &quot;-&quot;??_);_(@_)">
                  <c:v>4862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A9-4EB5-A2A0-1A5394454B8F}"/>
            </c:ext>
          </c:extLst>
        </c:ser>
        <c:ser>
          <c:idx val="1"/>
          <c:order val="1"/>
          <c:tx>
            <c:strRef>
              <c:f>'[Modelo De grafico.xlsx]Planilha1'!$D$2</c:f>
              <c:strCache>
                <c:ptCount val="1"/>
                <c:pt idx="0">
                  <c:v>Média Nacional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Salvador, BA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Campinas, SP</c:v>
                </c:pt>
                <c:pt idx="10">
                  <c:v>Sudeste</c:v>
                </c:pt>
                <c:pt idx="12">
                  <c:v>Marínga,PR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grafico.xlsx]Planilha1'!$D$3:$D$16</c:f>
              <c:numCache>
                <c:formatCode>_("R$"* #,##0.00_);_("R$"* \(#,##0.00\);_("R$"* "-"??_);_(@_)</c:formatCode>
                <c:ptCount val="14"/>
                <c:pt idx="1">
                  <c:v>6459.1</c:v>
                </c:pt>
                <c:pt idx="4">
                  <c:v>4057.88</c:v>
                </c:pt>
                <c:pt idx="7">
                  <c:v>5385.49</c:v>
                </c:pt>
                <c:pt idx="10">
                  <c:v>4691.47</c:v>
                </c:pt>
                <c:pt idx="13">
                  <c:v>5711.16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A9-4EB5-A2A0-1A5394454B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5299464"/>
        <c:axId val="515298152"/>
      </c:barChart>
      <c:catAx>
        <c:axId val="515299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15298152"/>
        <c:crosses val="autoZero"/>
        <c:auto val="1"/>
        <c:lblAlgn val="ctr"/>
        <c:lblOffset val="100"/>
        <c:noMultiLvlLbl val="0"/>
      </c:catAx>
      <c:valAx>
        <c:axId val="515298152"/>
        <c:scaling>
          <c:orientation val="minMax"/>
        </c:scaling>
        <c:delete val="1"/>
        <c:axPos val="b"/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5152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445485564304462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grafico.xlsx]Planilha1'!$H$2</c:f>
              <c:strCache>
                <c:ptCount val="1"/>
                <c:pt idx="0">
                  <c:v>Numero de Vagas Nacional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grafico.xlsx]Planilha1'!$G$3:$G$5</c:f>
              <c:strCache>
                <c:ptCount val="3"/>
                <c:pt idx="0">
                  <c:v>LinkedIn</c:v>
                </c:pt>
                <c:pt idx="1">
                  <c:v>Catho</c:v>
                </c:pt>
                <c:pt idx="2">
                  <c:v>TrabalhaBrasil</c:v>
                </c:pt>
              </c:strCache>
            </c:strRef>
          </c:cat>
          <c:val>
            <c:numRef>
              <c:f>'[Modelo De grafico.xlsx]Planilha1'!$H$3:$H$5</c:f>
              <c:numCache>
                <c:formatCode>General</c:formatCode>
                <c:ptCount val="3"/>
                <c:pt idx="0" formatCode="#,##0">
                  <c:v>2230</c:v>
                </c:pt>
                <c:pt idx="1">
                  <c:v>1082</c:v>
                </c:pt>
                <c:pt idx="2">
                  <c:v>1100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B-46E2-876E-508D106257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17266128"/>
        <c:axId val="417265472"/>
      </c:barChart>
      <c:catAx>
        <c:axId val="41726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050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17265472"/>
        <c:crosses val="autoZero"/>
        <c:auto val="1"/>
        <c:lblAlgn val="ctr"/>
        <c:lblOffset val="100"/>
        <c:noMultiLvlLbl val="0"/>
      </c:catAx>
      <c:valAx>
        <c:axId val="4172654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1726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Paraná</a:t>
            </a:r>
          </a:p>
          <a:p>
            <a:pPr>
              <a:defRPr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6870122484689413"/>
          <c:y val="2.50896057347670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6561220472440944"/>
          <c:y val="0.26296296296296295"/>
          <c:w val="0.67327668416447939"/>
          <c:h val="0.5844929279673374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grafico.xlsx]Planilha1'!$N$3</c:f>
              <c:strCache>
                <c:ptCount val="1"/>
                <c:pt idx="0">
                  <c:v>Média no Estado do Paraná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grafico.xlsx]Planilha1'!$N$4:$N$7</c:f>
              <c:numCache>
                <c:formatCode>General</c:formatCode>
                <c:ptCount val="4"/>
                <c:pt idx="3" formatCode="_(&quot;R$&quot;* #,##0.00_);_(&quot;R$&quot;* \(#,##0.00\);_(&quot;R$&quot;* &quot;-&quot;??_);_(@_)">
                  <c:v>5298.77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B8-49B6-B439-82D47C734E87}"/>
            </c:ext>
          </c:extLst>
        </c:ser>
        <c:ser>
          <c:idx val="1"/>
          <c:order val="1"/>
          <c:tx>
            <c:strRef>
              <c:f>'[Modelo De grafico.xlsx]Planilha1'!$O$3</c:f>
              <c:strCache>
                <c:ptCount val="1"/>
                <c:pt idx="0">
                  <c:v>Função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grafico.xlsx]Planilha1'!$O$4:$O$7</c:f>
              <c:numCache>
                <c:formatCode>_("R$"* #,##0.00_);_("R$"* \(#,##0.00\);_("R$"* "-"??_);_(@_)</c:formatCode>
                <c:ptCount val="4"/>
                <c:pt idx="0">
                  <c:v>5364.71</c:v>
                </c:pt>
                <c:pt idx="1">
                  <c:v>5749.13</c:v>
                </c:pt>
                <c:pt idx="2">
                  <c:v>7215.91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B8-49B6-B439-82D47C734E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4613960"/>
        <c:axId val="584603792"/>
      </c:barChart>
      <c:catAx>
        <c:axId val="584613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Média Salarial</a:t>
                </a:r>
                <a:r>
                  <a:rPr lang="pt-BR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Da região e Por Função</a:t>
                </a:r>
                <a:endParaRPr lang="pt-BR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259088984844636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4603792"/>
        <c:crosses val="autoZero"/>
        <c:auto val="1"/>
        <c:lblAlgn val="ctr"/>
        <c:lblOffset val="100"/>
        <c:noMultiLvlLbl val="0"/>
      </c:catAx>
      <c:valAx>
        <c:axId val="584603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61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67707786526683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grafico.xlsx]Planilha1'!$H$2</c:f>
              <c:strCache>
                <c:ptCount val="1"/>
                <c:pt idx="0">
                  <c:v>Numero de Vagas Nacional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grafico.xlsx]Planilha1'!$G$3:$G$5</c:f>
              <c:strCache>
                <c:ptCount val="3"/>
                <c:pt idx="0">
                  <c:v>LinkedIn</c:v>
                </c:pt>
                <c:pt idx="1">
                  <c:v>Catho</c:v>
                </c:pt>
                <c:pt idx="2">
                  <c:v>TrabalhaBrasil</c:v>
                </c:pt>
              </c:strCache>
            </c:strRef>
          </c:cat>
          <c:val>
            <c:numRef>
              <c:f>'[Modelo De grafico.xlsx]Planilha1'!$H$3:$H$5</c:f>
              <c:numCache>
                <c:formatCode>General</c:formatCode>
                <c:ptCount val="3"/>
                <c:pt idx="0" formatCode="#,##0">
                  <c:v>3459</c:v>
                </c:pt>
                <c:pt idx="1">
                  <c:v>169</c:v>
                </c:pt>
                <c:pt idx="2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62-4527-BE28-F391E2F1A5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17266128"/>
        <c:axId val="417265472"/>
      </c:barChart>
      <c:catAx>
        <c:axId val="41726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17265472"/>
        <c:crosses val="autoZero"/>
        <c:auto val="1"/>
        <c:lblAlgn val="ctr"/>
        <c:lblOffset val="100"/>
        <c:noMultiLvlLbl val="0"/>
      </c:catAx>
      <c:valAx>
        <c:axId val="4172654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1726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Numero de Vagas no Paraná no LinkedIn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grafico.xlsx]Planilha1'!$U$6:$V$9</c:f>
              <c:strCache>
                <c:ptCount val="4"/>
                <c:pt idx="0">
                  <c:v>Curitiba</c:v>
                </c:pt>
                <c:pt idx="1">
                  <c:v>São José Dos Pinhais</c:v>
                </c:pt>
                <c:pt idx="2">
                  <c:v>Londrina</c:v>
                </c:pt>
                <c:pt idx="3">
                  <c:v>Maringa</c:v>
                </c:pt>
              </c:strCache>
            </c:strRef>
          </c:cat>
          <c:val>
            <c:numRef>
              <c:f>'[Modelo De grafico.xlsx]Planilha1'!$W$6:$W$9</c:f>
              <c:numCache>
                <c:formatCode>General</c:formatCode>
                <c:ptCount val="4"/>
                <c:pt idx="0" formatCode="#,##0">
                  <c:v>90</c:v>
                </c:pt>
                <c:pt idx="1">
                  <c:v>7</c:v>
                </c:pt>
                <c:pt idx="2">
                  <c:v>3</c:v>
                </c:pt>
                <c:pt idx="3">
                  <c:v>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Planilha1!#REF!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A2D-49DB-83EB-0D9C3EFDABF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'[Modelo De grafico.xlsx]Planilha1'!$U$6:$V$9</c:f>
              <c:strCache>
                <c:ptCount val="4"/>
                <c:pt idx="0">
                  <c:v>Curitiba</c:v>
                </c:pt>
                <c:pt idx="1">
                  <c:v>São José Dos Pinhais</c:v>
                </c:pt>
                <c:pt idx="2">
                  <c:v>Londrina</c:v>
                </c:pt>
                <c:pt idx="3">
                  <c:v>Maringa</c:v>
                </c:pt>
              </c:strCache>
            </c:strRef>
          </c:cat>
          <c:val>
            <c:numRef>
              <c:f>'[Modelo De grafico.xlsx]Planilha1'!$W$5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D-49DB-83EB-0D9C3EFDAB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26829136"/>
        <c:axId val="426821264"/>
      </c:barChart>
      <c:catAx>
        <c:axId val="4268291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26821264"/>
        <c:crosses val="autoZero"/>
        <c:auto val="1"/>
        <c:lblAlgn val="ctr"/>
        <c:lblOffset val="100"/>
        <c:noMultiLvlLbl val="0"/>
      </c:catAx>
      <c:valAx>
        <c:axId val="426821264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2682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Paraná</a:t>
            </a:r>
          </a:p>
          <a:p>
            <a:pPr>
              <a:defRPr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grafico.xlsx]Planilha1'!$N$3</c:f>
              <c:strCache>
                <c:ptCount val="1"/>
                <c:pt idx="0">
                  <c:v>Média no Estado do Paraná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3"/>
              <c:tx>
                <c:rich>
                  <a:bodyPr/>
                  <a:lstStyle/>
                  <a:p>
                    <a:fld id="{AFEE34EE-6411-4E7C-8EDD-5B6E9B835918}" type="VALUE">
                      <a:rPr lang="en-US"/>
                      <a:pPr/>
                      <a:t>[VALOR]</a:t>
                    </a:fld>
                    <a:endParaRPr lang="pt-B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1EA2-4B97-9F48-020AF4B25BC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grafico.xlsx]Planilha1'!$N$4:$N$7</c:f>
              <c:numCache>
                <c:formatCode>General</c:formatCode>
                <c:ptCount val="4"/>
                <c:pt idx="3" formatCode="_(&quot;R$&quot;* #,##0.00_);_(&quot;R$&quot;* \(#,##0.00\);_(&quot;R$&quot;* &quot;-&quot;??_);_(@_)">
                  <c:v>5799.14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A2-4B97-9F48-020AF4B25BC4}"/>
            </c:ext>
          </c:extLst>
        </c:ser>
        <c:ser>
          <c:idx val="1"/>
          <c:order val="1"/>
          <c:tx>
            <c:strRef>
              <c:f>'[Modelo De grafico.xlsx]Planilha1'!$O$3</c:f>
              <c:strCache>
                <c:ptCount val="1"/>
                <c:pt idx="0">
                  <c:v>Função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grafico.xlsx]Planilha1'!$O$4:$O$7</c:f>
              <c:numCache>
                <c:formatCode>_("R$"* #,##0.00_);_("R$"* \(#,##0.00\);_("R$"* "-"??_);_(@_)</c:formatCode>
                <c:ptCount val="4"/>
                <c:pt idx="0">
                  <c:v>4402.03</c:v>
                </c:pt>
                <c:pt idx="1">
                  <c:v>5502.54</c:v>
                </c:pt>
                <c:pt idx="2">
                  <c:v>6878.18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A2-4B97-9F48-020AF4B25B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4613960"/>
        <c:axId val="584603792"/>
      </c:barChart>
      <c:catAx>
        <c:axId val="584613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Média Salarial</a:t>
                </a:r>
                <a:r>
                  <a:rPr lang="pt-BR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Da região e Por Função</a:t>
                </a:r>
                <a:endParaRPr lang="pt-BR" sz="105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16231481481481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4603792"/>
        <c:crosses val="autoZero"/>
        <c:auto val="1"/>
        <c:lblAlgn val="ctr"/>
        <c:lblOffset val="100"/>
        <c:noMultiLvlLbl val="0"/>
      </c:catAx>
      <c:valAx>
        <c:axId val="584603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61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Numero de Vagas no Paraná Pelo LinkedIn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grafico.xlsx]Planilha1'!$W$5</c:f>
              <c:strCache>
                <c:ptCount val="1"/>
                <c:pt idx="0">
                  <c:v>Numero de Vagas no Paraná no LinkedIn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grafico.xlsx]Planilha1'!$V$6:$V$10</c:f>
              <c:strCache>
                <c:ptCount val="5"/>
                <c:pt idx="0">
                  <c:v>Curitiba</c:v>
                </c:pt>
                <c:pt idx="1">
                  <c:v>Umuarama</c:v>
                </c:pt>
                <c:pt idx="2">
                  <c:v>Maringa</c:v>
                </c:pt>
                <c:pt idx="3">
                  <c:v>Londrina</c:v>
                </c:pt>
                <c:pt idx="4">
                  <c:v>Ponta Grossa</c:v>
                </c:pt>
              </c:strCache>
            </c:strRef>
          </c:cat>
          <c:val>
            <c:numRef>
              <c:f>'[Modelo De grafico.xlsx]Planilha1'!$W$6:$W$10</c:f>
              <c:numCache>
                <c:formatCode>General</c:formatCode>
                <c:ptCount val="5"/>
                <c:pt idx="0" formatCode="#,##0">
                  <c:v>105</c:v>
                </c:pt>
                <c:pt idx="1">
                  <c:v>1</c:v>
                </c:pt>
                <c:pt idx="2">
                  <c:v>15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AC-4F1B-A982-D6FCBEF585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7424248"/>
        <c:axId val="587426872"/>
      </c:barChart>
      <c:catAx>
        <c:axId val="587424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Cidades Do Paraná 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3462962962962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7426872"/>
        <c:crosses val="autoZero"/>
        <c:auto val="1"/>
        <c:lblAlgn val="ctr"/>
        <c:lblOffset val="100"/>
        <c:noMultiLvlLbl val="0"/>
      </c:catAx>
      <c:valAx>
        <c:axId val="5874268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587424248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sz="16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</a:t>
            </a:r>
            <a:r>
              <a:rPr lang="pt-BR" sz="1600" b="1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Salarial do Administrador de Banco de Dados</a:t>
            </a:r>
            <a:endParaRPr lang="pt-BR" sz="16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814334811019436"/>
          <c:y val="0.17171296296296296"/>
          <c:w val="0.74945434452272419"/>
          <c:h val="0.6757429279673373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grafico.xlsx]Planilha1'!$C$2</c:f>
              <c:strCache>
                <c:ptCount val="1"/>
                <c:pt idx="0">
                  <c:v>Média Nas Principais Cidades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Recife, PE</c:v>
                </c:pt>
                <c:pt idx="4">
                  <c:v>Nordeste</c:v>
                </c:pt>
                <c:pt idx="6">
                  <c:v>Goiânia, GO</c:v>
                </c:pt>
                <c:pt idx="7">
                  <c:v>Centro-Oeste</c:v>
                </c:pt>
                <c:pt idx="9">
                  <c:v>Barueri, SP</c:v>
                </c:pt>
                <c:pt idx="10">
                  <c:v>Sudeste</c:v>
                </c:pt>
                <c:pt idx="12">
                  <c:v>Curitiba, 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grafico.xlsx]Planilha1'!$C$3:$C$16</c:f>
              <c:numCache>
                <c:formatCode>General</c:formatCode>
                <c:ptCount val="14"/>
                <c:pt idx="0" formatCode="_(&quot;R$&quot;* #,##0.00_);_(&quot;R$&quot;* \(#,##0.00\);_(&quot;R$&quot;* &quot;-&quot;??_);_(@_)">
                  <c:v>3491.7</c:v>
                </c:pt>
                <c:pt idx="3" formatCode="_(&quot;R$&quot;* #,##0.00_);_(&quot;R$&quot;* \(#,##0.00\);_(&quot;R$&quot;* &quot;-&quot;??_);_(@_)">
                  <c:v>2424.81</c:v>
                </c:pt>
                <c:pt idx="6" formatCode="_(&quot;R$&quot;* #,##0.00_);_(&quot;R$&quot;* \(#,##0.00\);_(&quot;R$&quot;* &quot;-&quot;??_);_(@_)">
                  <c:v>4749.04</c:v>
                </c:pt>
                <c:pt idx="9" formatCode="_(&quot;R$&quot;* #,##0.00_);_(&quot;R$&quot;* \(#,##0.00\);_(&quot;R$&quot;* &quot;-&quot;??_);_(@_)">
                  <c:v>8423.89</c:v>
                </c:pt>
                <c:pt idx="12" formatCode="_(&quot;R$&quot;* #,##0.00_);_(&quot;R$&quot;* \(#,##0.00\);_(&quot;R$&quot;* &quot;-&quot;??_);_(@_)">
                  <c:v>4864.6099999999997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40-4D17-992F-C96D09EF9A8C}"/>
            </c:ext>
          </c:extLst>
        </c:ser>
        <c:ser>
          <c:idx val="1"/>
          <c:order val="1"/>
          <c:tx>
            <c:strRef>
              <c:f>'[Modelo De grafico.xlsx]Planilha1'!$D$2</c:f>
              <c:strCache>
                <c:ptCount val="1"/>
                <c:pt idx="0">
                  <c:v>Média Nacional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Recife, PE</c:v>
                </c:pt>
                <c:pt idx="4">
                  <c:v>Nordeste</c:v>
                </c:pt>
                <c:pt idx="6">
                  <c:v>Goiânia, GO</c:v>
                </c:pt>
                <c:pt idx="7">
                  <c:v>Centro-Oeste</c:v>
                </c:pt>
                <c:pt idx="9">
                  <c:v>Barueri, SP</c:v>
                </c:pt>
                <c:pt idx="10">
                  <c:v>Sudeste</c:v>
                </c:pt>
                <c:pt idx="12">
                  <c:v>Curitiba, PR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grafico.xlsx]Planilha1'!$D$3:$D$16</c:f>
              <c:numCache>
                <c:formatCode>_("R$"* #,##0.00_);_("R$"* \(#,##0.00\);_("R$"* "-"??_);_(@_)</c:formatCode>
                <c:ptCount val="14"/>
                <c:pt idx="1">
                  <c:v>4887.67</c:v>
                </c:pt>
                <c:pt idx="4">
                  <c:v>3829.29</c:v>
                </c:pt>
                <c:pt idx="7">
                  <c:v>4554.83</c:v>
                </c:pt>
                <c:pt idx="10">
                  <c:v>6769.98</c:v>
                </c:pt>
                <c:pt idx="13">
                  <c:v>5142.8999999999996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40-4D17-992F-C96D09EF9A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15299464"/>
        <c:axId val="515298152"/>
      </c:barChart>
      <c:catAx>
        <c:axId val="515299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15298152"/>
        <c:crosses val="autoZero"/>
        <c:auto val="1"/>
        <c:lblAlgn val="ctr"/>
        <c:lblOffset val="100"/>
        <c:noMultiLvlLbl val="0"/>
      </c:catAx>
      <c:valAx>
        <c:axId val="515298152"/>
        <c:scaling>
          <c:orientation val="minMax"/>
        </c:scaling>
        <c:delete val="1"/>
        <c:axPos val="b"/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5152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445485564304462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grafico.xlsx]Planilha1'!$H$2</c:f>
              <c:strCache>
                <c:ptCount val="1"/>
                <c:pt idx="0">
                  <c:v>Numero de Vagas Nacional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grafico.xlsx]Planilha1'!$G$3:$G$5</c:f>
              <c:strCache>
                <c:ptCount val="3"/>
                <c:pt idx="0">
                  <c:v>LinkedIn</c:v>
                </c:pt>
                <c:pt idx="1">
                  <c:v>Catho</c:v>
                </c:pt>
                <c:pt idx="2">
                  <c:v>TrabalhaBrasil</c:v>
                </c:pt>
              </c:strCache>
            </c:strRef>
          </c:cat>
          <c:val>
            <c:numRef>
              <c:f>'[Modelo De grafico.xlsx]Planilha1'!$H$3:$H$5</c:f>
              <c:numCache>
                <c:formatCode>General</c:formatCode>
                <c:ptCount val="3"/>
                <c:pt idx="0" formatCode="#,##0">
                  <c:v>285</c:v>
                </c:pt>
                <c:pt idx="1">
                  <c:v>175</c:v>
                </c:pt>
                <c:pt idx="2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8C-49BB-8F7C-8034D72F6B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17266128"/>
        <c:axId val="417265472"/>
      </c:barChart>
      <c:catAx>
        <c:axId val="41726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17265472"/>
        <c:crosses val="autoZero"/>
        <c:auto val="1"/>
        <c:lblAlgn val="ctr"/>
        <c:lblOffset val="100"/>
        <c:noMultiLvlLbl val="0"/>
      </c:catAx>
      <c:valAx>
        <c:axId val="4172654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41726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do Paraná</a:t>
            </a:r>
          </a:p>
          <a:p>
            <a:pPr>
              <a:defRPr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6561220472440944"/>
          <c:y val="0.26296296296296295"/>
          <c:w val="0.69272112860892388"/>
          <c:h val="0.5844929279673374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grafico.xlsx]Planilha1'!$N$3</c:f>
              <c:strCache>
                <c:ptCount val="1"/>
                <c:pt idx="0">
                  <c:v>Média no Estado do Paraná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grafico.xlsx]Planilha1'!$N$4:$N$7</c:f>
              <c:numCache>
                <c:formatCode>General</c:formatCode>
                <c:ptCount val="4"/>
                <c:pt idx="3" formatCode="_(&quot;R$&quot;* #,##0.00_);_(&quot;R$&quot;* \(#,##0.00\);_(&quot;R$&quot;* &quot;-&quot;??_);_(@_)">
                  <c:v>4704.84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84-4607-B42E-D3CBD648CF56}"/>
            </c:ext>
          </c:extLst>
        </c:ser>
        <c:ser>
          <c:idx val="1"/>
          <c:order val="1"/>
          <c:tx>
            <c:strRef>
              <c:f>'[Modelo De grafico.xlsx]Planilha1'!$O$3</c:f>
              <c:strCache>
                <c:ptCount val="1"/>
                <c:pt idx="0">
                  <c:v>Função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grafico.xlsx]Planilha1'!$M$4:$M$7</c:f>
              <c:strCache>
                <c:ptCount val="4"/>
                <c:pt idx="0">
                  <c:v>Junior </c:v>
                </c:pt>
                <c:pt idx="1">
                  <c:v>Pleno</c:v>
                </c:pt>
                <c:pt idx="2">
                  <c:v>Senior</c:v>
                </c:pt>
                <c:pt idx="3">
                  <c:v>Média Estadual</c:v>
                </c:pt>
              </c:strCache>
            </c:strRef>
          </c:cat>
          <c:val>
            <c:numRef>
              <c:f>'[Modelo De grafico.xlsx]Planilha1'!$O$4:$O$7</c:f>
              <c:numCache>
                <c:formatCode>_("R$"* #,##0.00_);_("R$"* \(#,##0.00\);_("R$"* "-"??_);_(@_)</c:formatCode>
                <c:ptCount val="4"/>
                <c:pt idx="0">
                  <c:v>6115.98</c:v>
                </c:pt>
                <c:pt idx="1">
                  <c:v>6599.06</c:v>
                </c:pt>
                <c:pt idx="2">
                  <c:v>8442.2800000000007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84-4607-B42E-D3CBD648CF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84613960"/>
        <c:axId val="584603792"/>
      </c:barChart>
      <c:catAx>
        <c:axId val="584613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Média Salarial</a:t>
                </a:r>
                <a:r>
                  <a:rPr lang="pt-BR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Da região e Por Função</a:t>
                </a:r>
                <a:endParaRPr lang="pt-BR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16231481481481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4603792"/>
        <c:crosses val="autoZero"/>
        <c:auto val="1"/>
        <c:lblAlgn val="ctr"/>
        <c:lblOffset val="100"/>
        <c:noMultiLvlLbl val="0"/>
      </c:catAx>
      <c:valAx>
        <c:axId val="584603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61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Numero de Vagas no Paraná Pelo LinkedIn</a:t>
            </a:r>
          </a:p>
        </c:rich>
      </c:tx>
      <c:layout>
        <c:manualLayout>
          <c:xMode val="edge"/>
          <c:yMode val="edge"/>
          <c:x val="0.19400678040244967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9037729658792649"/>
          <c:y val="0.24166666666666667"/>
          <c:w val="0.67906714785651789"/>
          <c:h val="0.6842592592592593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grafico.xlsx]Planilha1'!$W$5</c:f>
              <c:strCache>
                <c:ptCount val="1"/>
                <c:pt idx="0">
                  <c:v>Numero de Vagas no Paraná no LinkedIn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grafico.xlsx]Planilha1'!$V$6:$V$9</c:f>
              <c:strCache>
                <c:ptCount val="4"/>
                <c:pt idx="0">
                  <c:v>Curitiba</c:v>
                </c:pt>
                <c:pt idx="1">
                  <c:v>Colorado</c:v>
                </c:pt>
                <c:pt idx="2">
                  <c:v>Londrina</c:v>
                </c:pt>
                <c:pt idx="3">
                  <c:v>Total no estado</c:v>
                </c:pt>
              </c:strCache>
            </c:strRef>
          </c:cat>
          <c:val>
            <c:numRef>
              <c:f>'[Modelo De grafico.xlsx]Planilha1'!$W$6:$W$9</c:f>
              <c:numCache>
                <c:formatCode>General</c:formatCode>
                <c:ptCount val="4"/>
                <c:pt idx="0" formatCode="#,##0">
                  <c:v>8</c:v>
                </c:pt>
                <c:pt idx="1">
                  <c:v>1</c:v>
                </c:pt>
                <c:pt idx="2">
                  <c:v>1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2-4E7A-8500-B23954638C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7424248"/>
        <c:axId val="587426872"/>
      </c:barChart>
      <c:catAx>
        <c:axId val="587424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Principais Cidades Do Paraná 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3462962962962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87426872"/>
        <c:crosses val="autoZero"/>
        <c:auto val="1"/>
        <c:lblAlgn val="ctr"/>
        <c:lblOffset val="100"/>
        <c:noMultiLvlLbl val="0"/>
      </c:catAx>
      <c:valAx>
        <c:axId val="587426872"/>
        <c:scaling>
          <c:orientation val="minMax"/>
        </c:scaling>
        <c:delete val="1"/>
        <c:axPos val="b"/>
        <c:numFmt formatCode="#,##0" sourceLinked="1"/>
        <c:majorTickMark val="none"/>
        <c:minorTickMark val="none"/>
        <c:tickLblPos val="nextTo"/>
        <c:crossAx val="587424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Média Salarial d</a:t>
            </a:r>
            <a:r>
              <a:rPr lang="pt-BR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o Analista de Sistemas</a:t>
            </a:r>
            <a:endParaRPr lang="pt-BR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004064683302147"/>
          <c:y val="0.18300925925925926"/>
          <c:w val="0.77191284347375133"/>
          <c:h val="0.6601614902303878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'[Modelo De grafico.xlsx]Planilha1'!$C$2</c:f>
              <c:strCache>
                <c:ptCount val="1"/>
                <c:pt idx="0">
                  <c:v>Média Nas Principais Cidades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Fortaleza, CE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Niterói, RJ</c:v>
                </c:pt>
                <c:pt idx="10">
                  <c:v>Sudeste</c:v>
                </c:pt>
                <c:pt idx="12">
                  <c:v>Joinville, SC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grafico.xlsx]Planilha1'!$C$3:$C$16</c:f>
              <c:numCache>
                <c:formatCode>General</c:formatCode>
                <c:ptCount val="14"/>
                <c:pt idx="0" formatCode="_(&quot;R$&quot;* #,##0.00_);_(&quot;R$&quot;* \(#,##0.00\);_(&quot;R$&quot;* &quot;-&quot;??_);_(@_)">
                  <c:v>4785.6899999999996</c:v>
                </c:pt>
                <c:pt idx="3" formatCode="_(&quot;R$&quot;* #,##0.00_);_(&quot;R$&quot;* \(#,##0.00\);_(&quot;R$&quot;* &quot;-&quot;??_);_(@_)">
                  <c:v>4520.24</c:v>
                </c:pt>
                <c:pt idx="6" formatCode="_(&quot;R$&quot;* #,##0.00_);_(&quot;R$&quot;* \(#,##0.00\);_(&quot;R$&quot;* &quot;-&quot;??_);_(@_)">
                  <c:v>6075.43</c:v>
                </c:pt>
                <c:pt idx="9" formatCode="_(&quot;R$&quot;* #,##0.00_);_(&quot;R$&quot;* \(#,##0.00\);_(&quot;R$&quot;* &quot;-&quot;??_);_(@_)">
                  <c:v>6286.81</c:v>
                </c:pt>
                <c:pt idx="12" formatCode="_(&quot;R$&quot;* #,##0.00_);_(&quot;R$&quot;* \(#,##0.00\);_(&quot;R$&quot;* &quot;-&quot;??_);_(@_)">
                  <c:v>4383.2299999999996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63-4F90-BFBE-C70FDAAC3FB0}"/>
            </c:ext>
          </c:extLst>
        </c:ser>
        <c:ser>
          <c:idx val="1"/>
          <c:order val="1"/>
          <c:tx>
            <c:strRef>
              <c:f>'[Modelo De grafico.xlsx]Planilha1'!$D$2</c:f>
              <c:strCache>
                <c:ptCount val="1"/>
                <c:pt idx="0">
                  <c:v>Média Nacional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'[Modelo De grafico.xlsx]Planilha1'!$B$3:$B$16</c:f>
              <c:strCache>
                <c:ptCount val="14"/>
                <c:pt idx="0">
                  <c:v>Manaus, AM</c:v>
                </c:pt>
                <c:pt idx="1">
                  <c:v>Norte</c:v>
                </c:pt>
                <c:pt idx="3">
                  <c:v>Fortaleza, CE</c:v>
                </c:pt>
                <c:pt idx="4">
                  <c:v>Nordeste</c:v>
                </c:pt>
                <c:pt idx="6">
                  <c:v>Brasília, DF</c:v>
                </c:pt>
                <c:pt idx="7">
                  <c:v>Centro-Oeste</c:v>
                </c:pt>
                <c:pt idx="9">
                  <c:v>Niterói, RJ</c:v>
                </c:pt>
                <c:pt idx="10">
                  <c:v>Sudeste</c:v>
                </c:pt>
                <c:pt idx="12">
                  <c:v>Joinville, SC</c:v>
                </c:pt>
                <c:pt idx="13">
                  <c:v>Sul</c:v>
                </c:pt>
              </c:strCache>
            </c:strRef>
          </c:cat>
          <c:val>
            <c:numRef>
              <c:f>'[Modelo De grafico.xlsx]Planilha1'!$D$3:$D$16</c:f>
              <c:numCache>
                <c:formatCode>_("R$"* #,##0.00_);_("R$"* \(#,##0.00\);_("R$"* "-"??_);_(@_)</c:formatCode>
                <c:ptCount val="14"/>
                <c:pt idx="1">
                  <c:v>4785.8999999999996</c:v>
                </c:pt>
                <c:pt idx="4">
                  <c:v>4504.49</c:v>
                </c:pt>
                <c:pt idx="7">
                  <c:v>4561.58</c:v>
                </c:pt>
                <c:pt idx="10">
                  <c:v>6164.43</c:v>
                </c:pt>
                <c:pt idx="13">
                  <c:v>4383.2299999999996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63-4F90-BFBE-C70FDAAC3F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5299464"/>
        <c:axId val="515298152"/>
      </c:barChart>
      <c:catAx>
        <c:axId val="515299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15298152"/>
        <c:crosses val="autoZero"/>
        <c:auto val="1"/>
        <c:lblAlgn val="ctr"/>
        <c:lblOffset val="100"/>
        <c:noMultiLvlLbl val="0"/>
      </c:catAx>
      <c:valAx>
        <c:axId val="515298152"/>
        <c:scaling>
          <c:orientation val="minMax"/>
        </c:scaling>
        <c:delete val="1"/>
        <c:axPos val="b"/>
        <c:numFmt formatCode="_(&quot;R$&quot;* #,##0.00_);_(&quot;R$&quot;* \(#,##0.00\);_(&quot;R$&quot;* &quot;-&quot;??_);_(@_)" sourceLinked="1"/>
        <c:majorTickMark val="none"/>
        <c:minorTickMark val="none"/>
        <c:tickLblPos val="nextTo"/>
        <c:crossAx val="5152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597</TotalTime>
  <Pages>12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32</cp:revision>
  <cp:lastPrinted>2021-04-18T22:36:00Z</cp:lastPrinted>
  <dcterms:created xsi:type="dcterms:W3CDTF">2019-02-22T17:47:00Z</dcterms:created>
  <dcterms:modified xsi:type="dcterms:W3CDTF">2021-04-18T22:36:00Z</dcterms:modified>
</cp:coreProperties>
</file>