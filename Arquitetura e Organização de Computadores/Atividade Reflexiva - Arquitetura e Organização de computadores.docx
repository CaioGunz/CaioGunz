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057F" w14:textId="77777777" w:rsidR="008F554E" w:rsidRPr="008F554E" w:rsidRDefault="008F554E" w:rsidP="008F554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F554E">
        <w:rPr>
          <w:rFonts w:ascii="Arial" w:hAnsi="Arial" w:cs="Arial"/>
          <w:b/>
          <w:sz w:val="24"/>
          <w:szCs w:val="24"/>
        </w:rPr>
        <w:t>Atividade Reflexiva (AR)</w:t>
      </w:r>
    </w:p>
    <w:p w14:paraId="43D3CEC6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C01A9A" w14:textId="0138751C" w:rsidR="008F554E" w:rsidRPr="008F554E" w:rsidRDefault="00F33054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acadêmico</w:t>
      </w:r>
      <w:r w:rsidR="008F554E" w:rsidRPr="008F554E">
        <w:rPr>
          <w:rFonts w:ascii="Arial" w:hAnsi="Arial" w:cs="Arial"/>
          <w:sz w:val="24"/>
          <w:szCs w:val="24"/>
        </w:rPr>
        <w:t xml:space="preserve">(a): </w:t>
      </w:r>
      <w:r w:rsidR="00D31BBF">
        <w:rPr>
          <w:rFonts w:ascii="Arial" w:hAnsi="Arial" w:cs="Arial"/>
          <w:sz w:val="24"/>
          <w:szCs w:val="24"/>
        </w:rPr>
        <w:t>Caio Barbosa de Araujo</w:t>
      </w:r>
    </w:p>
    <w:p w14:paraId="10C945B6" w14:textId="192356B1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F554E">
        <w:rPr>
          <w:rFonts w:ascii="Arial" w:hAnsi="Arial" w:cs="Arial"/>
          <w:sz w:val="24"/>
          <w:szCs w:val="24"/>
        </w:rPr>
        <w:t xml:space="preserve">RA: </w:t>
      </w:r>
      <w:r w:rsidR="00D31BBF">
        <w:rPr>
          <w:rFonts w:ascii="Arial" w:hAnsi="Arial" w:cs="Arial"/>
          <w:sz w:val="24"/>
          <w:szCs w:val="24"/>
        </w:rPr>
        <w:t>09020669</w:t>
      </w:r>
    </w:p>
    <w:p w14:paraId="597BD70F" w14:textId="2A447B25" w:rsidR="00C75207" w:rsidRPr="00C75207" w:rsidRDefault="00C75207" w:rsidP="00C752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75207">
        <w:rPr>
          <w:rFonts w:ascii="Arial" w:hAnsi="Arial" w:cs="Arial"/>
          <w:sz w:val="24"/>
          <w:szCs w:val="24"/>
        </w:rPr>
        <w:t>Nome da disciplina:</w:t>
      </w:r>
      <w:r w:rsidR="00D31BBF">
        <w:rPr>
          <w:rFonts w:ascii="Arial" w:hAnsi="Arial" w:cs="Arial"/>
          <w:sz w:val="24"/>
          <w:szCs w:val="24"/>
        </w:rPr>
        <w:t xml:space="preserve"> Arquitetura e Organização de Computadores </w:t>
      </w:r>
    </w:p>
    <w:p w14:paraId="148420B3" w14:textId="77777777" w:rsid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68BB16" w14:textId="77777777" w:rsidR="008F554E" w:rsidRPr="008F554E" w:rsidRDefault="008F554E" w:rsidP="008F55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DE1A3A" w14:textId="4DC5F90A" w:rsidR="008F554E" w:rsidRPr="008F554E" w:rsidRDefault="003B5930" w:rsidP="00691A5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Entendendo o Hardware Livre e Movimento DIY</w:t>
      </w:r>
    </w:p>
    <w:p w14:paraId="201A97FA" w14:textId="33D094DC" w:rsidR="00942D42" w:rsidRDefault="000E3C76" w:rsidP="000E3C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 w:rsidR="00674E9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movimento de Hardware Livre tem como seu principal foco o compartilhamento livre de </w:t>
      </w:r>
      <w:r w:rsidR="00AD3B82">
        <w:rPr>
          <w:rFonts w:ascii="Arial" w:hAnsi="Arial" w:cs="Arial"/>
          <w:sz w:val="24"/>
          <w:szCs w:val="24"/>
        </w:rPr>
        <w:t>Hardware podendo ser replicado por qualquer pessoa</w:t>
      </w:r>
      <w:r>
        <w:rPr>
          <w:rFonts w:ascii="Arial" w:hAnsi="Arial" w:cs="Arial"/>
          <w:sz w:val="24"/>
          <w:szCs w:val="24"/>
        </w:rPr>
        <w:t>,</w:t>
      </w:r>
      <w:r w:rsidR="00AD3B82">
        <w:rPr>
          <w:rFonts w:ascii="Arial" w:hAnsi="Arial" w:cs="Arial"/>
          <w:sz w:val="24"/>
          <w:szCs w:val="24"/>
        </w:rPr>
        <w:t xml:space="preserve"> fazendo com que </w:t>
      </w:r>
      <w:r>
        <w:rPr>
          <w:rFonts w:ascii="Arial" w:hAnsi="Arial" w:cs="Arial"/>
          <w:sz w:val="24"/>
          <w:szCs w:val="24"/>
        </w:rPr>
        <w:t>não fi</w:t>
      </w:r>
      <w:r w:rsidR="00AD3B82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dependente de grandes empresas, seus seguidores gostam de montar seus </w:t>
      </w:r>
      <w:r w:rsidR="00AD3B82">
        <w:rPr>
          <w:rFonts w:ascii="Arial" w:hAnsi="Arial" w:cs="Arial"/>
          <w:sz w:val="24"/>
          <w:szCs w:val="24"/>
        </w:rPr>
        <w:t>próprios</w:t>
      </w:r>
      <w:r>
        <w:rPr>
          <w:rFonts w:ascii="Arial" w:hAnsi="Arial" w:cs="Arial"/>
          <w:sz w:val="24"/>
          <w:szCs w:val="24"/>
        </w:rPr>
        <w:t xml:space="preserve"> projetos e compartilhar suas experiências </w:t>
      </w:r>
      <w:r w:rsidR="00AD3B82">
        <w:rPr>
          <w:rFonts w:ascii="Arial" w:hAnsi="Arial" w:cs="Arial"/>
          <w:sz w:val="24"/>
          <w:szCs w:val="24"/>
        </w:rPr>
        <w:t>para ajudar outros projetos e até mesmo trazer melhorias. Temos como exemplo projetos feitos em Arduino</w:t>
      </w:r>
      <w:r w:rsidR="00B03480">
        <w:rPr>
          <w:rFonts w:ascii="Arial" w:hAnsi="Arial" w:cs="Arial"/>
          <w:sz w:val="24"/>
          <w:szCs w:val="24"/>
        </w:rPr>
        <w:t xml:space="preserve"> que é usado para construção de circuitos em binário</w:t>
      </w:r>
      <w:r w:rsidR="00AD3B82">
        <w:rPr>
          <w:rFonts w:ascii="Arial" w:hAnsi="Arial" w:cs="Arial"/>
          <w:sz w:val="24"/>
          <w:szCs w:val="24"/>
        </w:rPr>
        <w:t xml:space="preserve">, </w:t>
      </w:r>
      <w:r w:rsidR="007C66E6">
        <w:rPr>
          <w:rFonts w:ascii="Arial" w:hAnsi="Arial" w:cs="Arial"/>
          <w:sz w:val="24"/>
          <w:szCs w:val="24"/>
        </w:rPr>
        <w:t>a construção de robôs</w:t>
      </w:r>
      <w:r w:rsidR="00B03480">
        <w:rPr>
          <w:rFonts w:ascii="Arial" w:hAnsi="Arial" w:cs="Arial"/>
          <w:sz w:val="24"/>
          <w:szCs w:val="24"/>
        </w:rPr>
        <w:t xml:space="preserve"> através do próprio Arduino e impressoras 3D</w:t>
      </w:r>
      <w:r w:rsidR="007C66E6">
        <w:rPr>
          <w:rFonts w:ascii="Arial" w:hAnsi="Arial" w:cs="Arial"/>
          <w:sz w:val="24"/>
          <w:szCs w:val="24"/>
        </w:rPr>
        <w:t>, o Rasp</w:t>
      </w:r>
      <w:r w:rsidR="00787A94">
        <w:rPr>
          <w:rFonts w:ascii="Arial" w:hAnsi="Arial" w:cs="Arial"/>
          <w:sz w:val="24"/>
          <w:szCs w:val="24"/>
        </w:rPr>
        <w:t>B</w:t>
      </w:r>
      <w:r w:rsidR="007C66E6">
        <w:rPr>
          <w:rFonts w:ascii="Arial" w:hAnsi="Arial" w:cs="Arial"/>
          <w:sz w:val="24"/>
          <w:szCs w:val="24"/>
        </w:rPr>
        <w:t xml:space="preserve">erry Pi </w:t>
      </w:r>
      <w:r w:rsidR="00B03480">
        <w:rPr>
          <w:rFonts w:ascii="Arial" w:hAnsi="Arial" w:cs="Arial"/>
          <w:sz w:val="24"/>
          <w:szCs w:val="24"/>
        </w:rPr>
        <w:t xml:space="preserve">que é um microcomputador programável desde o começo </w:t>
      </w:r>
      <w:r w:rsidR="007C66E6">
        <w:rPr>
          <w:rFonts w:ascii="Arial" w:hAnsi="Arial" w:cs="Arial"/>
          <w:sz w:val="24"/>
          <w:szCs w:val="24"/>
        </w:rPr>
        <w:t xml:space="preserve">e o projeto FISL 16 criador do primeiro notebook em hardware Livre. A </w:t>
      </w:r>
      <w:r w:rsidR="00B431CD">
        <w:rPr>
          <w:rFonts w:ascii="Arial" w:hAnsi="Arial" w:cs="Arial"/>
          <w:sz w:val="24"/>
          <w:szCs w:val="24"/>
        </w:rPr>
        <w:t xml:space="preserve">disciplina de </w:t>
      </w:r>
      <w:r w:rsidR="00942D42">
        <w:rPr>
          <w:rFonts w:ascii="Arial" w:hAnsi="Arial" w:cs="Arial"/>
          <w:sz w:val="24"/>
          <w:szCs w:val="24"/>
        </w:rPr>
        <w:t>Arquitetura e organização de computadores</w:t>
      </w:r>
      <w:r w:rsidR="007C66E6">
        <w:rPr>
          <w:rFonts w:ascii="Arial" w:hAnsi="Arial" w:cs="Arial"/>
          <w:sz w:val="24"/>
          <w:szCs w:val="24"/>
        </w:rPr>
        <w:t xml:space="preserve"> </w:t>
      </w:r>
      <w:r w:rsidR="00942D42">
        <w:rPr>
          <w:rFonts w:ascii="Arial" w:hAnsi="Arial" w:cs="Arial"/>
          <w:sz w:val="24"/>
          <w:szCs w:val="24"/>
        </w:rPr>
        <w:t>é fundamental para o movimento</w:t>
      </w:r>
      <w:r w:rsidR="00787A94">
        <w:rPr>
          <w:rFonts w:ascii="Arial" w:hAnsi="Arial" w:cs="Arial"/>
          <w:sz w:val="24"/>
          <w:szCs w:val="24"/>
        </w:rPr>
        <w:t xml:space="preserve">, </w:t>
      </w:r>
      <w:r w:rsidR="00942D42">
        <w:rPr>
          <w:rFonts w:ascii="Arial" w:hAnsi="Arial" w:cs="Arial"/>
          <w:sz w:val="24"/>
          <w:szCs w:val="24"/>
        </w:rPr>
        <w:t>po</w:t>
      </w:r>
      <w:r w:rsidR="00787A94">
        <w:rPr>
          <w:rFonts w:ascii="Arial" w:hAnsi="Arial" w:cs="Arial"/>
          <w:sz w:val="24"/>
          <w:szCs w:val="24"/>
        </w:rPr>
        <w:t>is</w:t>
      </w:r>
      <w:r w:rsidR="00942D42">
        <w:rPr>
          <w:rFonts w:ascii="Arial" w:hAnsi="Arial" w:cs="Arial"/>
          <w:sz w:val="24"/>
          <w:szCs w:val="24"/>
        </w:rPr>
        <w:t xml:space="preserve"> é </w:t>
      </w:r>
      <w:r w:rsidR="00787A94">
        <w:rPr>
          <w:rFonts w:ascii="Arial" w:hAnsi="Arial" w:cs="Arial"/>
          <w:sz w:val="24"/>
          <w:szCs w:val="24"/>
        </w:rPr>
        <w:t>por meio dela</w:t>
      </w:r>
      <w:r w:rsidR="00942D42">
        <w:rPr>
          <w:rFonts w:ascii="Arial" w:hAnsi="Arial" w:cs="Arial"/>
          <w:sz w:val="24"/>
          <w:szCs w:val="24"/>
        </w:rPr>
        <w:t xml:space="preserve"> que se aprende um pouco sobre o como de o hardware </w:t>
      </w:r>
      <w:r w:rsidR="00787A94">
        <w:rPr>
          <w:rFonts w:ascii="Arial" w:hAnsi="Arial" w:cs="Arial"/>
          <w:sz w:val="24"/>
          <w:szCs w:val="24"/>
        </w:rPr>
        <w:t xml:space="preserve">e sua linguagem </w:t>
      </w:r>
      <w:r w:rsidR="00942D42">
        <w:rPr>
          <w:rFonts w:ascii="Arial" w:hAnsi="Arial" w:cs="Arial"/>
          <w:sz w:val="24"/>
          <w:szCs w:val="24"/>
        </w:rPr>
        <w:t xml:space="preserve">funcionar </w:t>
      </w:r>
      <w:r w:rsidR="00FF2066">
        <w:rPr>
          <w:rFonts w:ascii="Arial" w:hAnsi="Arial" w:cs="Arial"/>
          <w:sz w:val="24"/>
          <w:szCs w:val="24"/>
        </w:rPr>
        <w:t xml:space="preserve">além de mostrar um rumo para a pessoa que queria </w:t>
      </w:r>
      <w:r w:rsidR="00787A94">
        <w:rPr>
          <w:rFonts w:ascii="Arial" w:hAnsi="Arial" w:cs="Arial"/>
          <w:sz w:val="24"/>
          <w:szCs w:val="24"/>
        </w:rPr>
        <w:t xml:space="preserve">começar a aprender a linguagem de máquina e aplicar em seus projetos usando um Arduino ou então até algo menos complexo como o RaspBerry Pi </w:t>
      </w:r>
      <w:r w:rsidR="00F06F29">
        <w:rPr>
          <w:rFonts w:ascii="Arial" w:hAnsi="Arial" w:cs="Arial"/>
          <w:sz w:val="24"/>
          <w:szCs w:val="24"/>
        </w:rPr>
        <w:t>e assim criar algo que possa ser inovador</w:t>
      </w:r>
      <w:r w:rsidR="007302C0">
        <w:rPr>
          <w:rFonts w:ascii="Arial" w:hAnsi="Arial" w:cs="Arial"/>
          <w:sz w:val="24"/>
          <w:szCs w:val="24"/>
        </w:rPr>
        <w:t>, útil e acessível para toda a sociedade</w:t>
      </w:r>
      <w:r w:rsidR="00942D42">
        <w:rPr>
          <w:rFonts w:ascii="Arial" w:hAnsi="Arial" w:cs="Arial"/>
          <w:sz w:val="24"/>
          <w:szCs w:val="24"/>
        </w:rPr>
        <w:t>.</w:t>
      </w:r>
    </w:p>
    <w:p w14:paraId="72A0F7BD" w14:textId="2927B0DE" w:rsidR="008F554E" w:rsidRDefault="00942D42" w:rsidP="000E3C76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03480">
        <w:rPr>
          <w:rFonts w:ascii="Arial" w:hAnsi="Arial" w:cs="Arial"/>
          <w:sz w:val="24"/>
          <w:szCs w:val="24"/>
        </w:rPr>
        <w:t>O movimento DIY (Do it Yourself) se tornou um estilo de vida onde as pessoas são incentivadas a criarem suas próprias coisas. Esse movimento tem muito em comum com o Hardware Livre, pois ambos incentivam a não ficar dependente de grandes empresas</w:t>
      </w:r>
      <w:r w:rsidR="009B3AC2">
        <w:rPr>
          <w:rFonts w:ascii="Arial" w:hAnsi="Arial" w:cs="Arial"/>
          <w:sz w:val="24"/>
          <w:szCs w:val="24"/>
        </w:rPr>
        <w:t>. Temos como exemplo de DIY na marcenaria incentivando a construir e a concertar móveis, construir o próprio robô com peças que tem em casa e um Arduino pode fazer parte deste movimento, pode também fazer circuitos eletrônicos e concertá-los</w:t>
      </w:r>
      <w:r w:rsidR="00FF2066">
        <w:rPr>
          <w:rFonts w:ascii="Arial" w:hAnsi="Arial" w:cs="Arial"/>
          <w:sz w:val="24"/>
          <w:szCs w:val="24"/>
        </w:rPr>
        <w:t xml:space="preserve"> seja ele de pequeno ou de médio trabalho é claro que tendo o cuidado necessário, pode também fazer pequenos concertos, seja para vizinho ou para si mesmo, ajudando assim a economizar o dinheiro que seria gasto com um profissional. Este movimento tem grande importância na matéria </w:t>
      </w:r>
      <w:r w:rsidR="00787A94">
        <w:rPr>
          <w:rFonts w:ascii="Arial" w:hAnsi="Arial" w:cs="Arial"/>
          <w:sz w:val="24"/>
          <w:szCs w:val="24"/>
        </w:rPr>
        <w:t>junto da</w:t>
      </w:r>
      <w:r w:rsidR="00FF2066">
        <w:rPr>
          <w:rFonts w:ascii="Arial" w:hAnsi="Arial" w:cs="Arial"/>
          <w:sz w:val="24"/>
          <w:szCs w:val="24"/>
        </w:rPr>
        <w:t xml:space="preserve"> Arquitetura </w:t>
      </w:r>
      <w:r w:rsidR="00FF2066">
        <w:rPr>
          <w:rFonts w:ascii="Arial" w:hAnsi="Arial" w:cs="Arial"/>
          <w:sz w:val="24"/>
          <w:szCs w:val="24"/>
        </w:rPr>
        <w:lastRenderedPageBreak/>
        <w:t>e organização de computadores, já que como no movimento Hardware livre este traz a mesma premissa de construir circuitos eletrônicos e de hardware, sendo assim a disciplina tem grande importância em mostrar para a pessoa como ela deve começar caso queira construir</w:t>
      </w:r>
      <w:r w:rsidR="007302C0">
        <w:rPr>
          <w:rFonts w:ascii="Arial" w:hAnsi="Arial" w:cs="Arial"/>
          <w:sz w:val="24"/>
          <w:szCs w:val="24"/>
        </w:rPr>
        <w:t>, aplicar e configurar</w:t>
      </w:r>
      <w:r w:rsidR="00FF2066">
        <w:rPr>
          <w:rFonts w:ascii="Arial" w:hAnsi="Arial" w:cs="Arial"/>
          <w:sz w:val="24"/>
          <w:szCs w:val="24"/>
        </w:rPr>
        <w:t xml:space="preserve"> um sistema eletrônico</w:t>
      </w:r>
      <w:r w:rsidR="007302C0">
        <w:rPr>
          <w:rFonts w:ascii="Arial" w:hAnsi="Arial" w:cs="Arial"/>
          <w:sz w:val="24"/>
          <w:szCs w:val="24"/>
        </w:rPr>
        <w:t>. Além do aprendizado é algo que traz benefícios e até mesmo a geração de um novo mercado.</w:t>
      </w:r>
      <w:r w:rsidR="00FF2066">
        <w:rPr>
          <w:rFonts w:ascii="Arial" w:hAnsi="Arial" w:cs="Arial"/>
          <w:sz w:val="24"/>
          <w:szCs w:val="24"/>
        </w:rPr>
        <w:t xml:space="preserve"> </w:t>
      </w:r>
    </w:p>
    <w:p w14:paraId="28513D1F" w14:textId="77777777" w:rsidR="00FF2066" w:rsidRPr="008F554E" w:rsidRDefault="00FF2066" w:rsidP="000E3C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4CF13E" w14:textId="0C0BB0B9" w:rsidR="00B50835" w:rsidRDefault="008F554E" w:rsidP="008F554E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8F554E">
        <w:rPr>
          <w:rFonts w:ascii="Arial" w:eastAsia="Calibri" w:hAnsi="Arial" w:cs="Arial"/>
          <w:b/>
          <w:sz w:val="24"/>
          <w:szCs w:val="24"/>
        </w:rPr>
        <w:t>REFERÊNCIA</w:t>
      </w:r>
      <w:r w:rsidR="00951999">
        <w:rPr>
          <w:rFonts w:ascii="Arial" w:eastAsia="Calibri" w:hAnsi="Arial" w:cs="Arial"/>
          <w:b/>
          <w:sz w:val="24"/>
          <w:szCs w:val="24"/>
        </w:rPr>
        <w:t>S</w:t>
      </w:r>
      <w:r w:rsidRPr="008F554E">
        <w:rPr>
          <w:rFonts w:ascii="Arial" w:eastAsia="Calibri" w:hAnsi="Arial" w:cs="Arial"/>
          <w:b/>
          <w:sz w:val="24"/>
          <w:szCs w:val="24"/>
        </w:rPr>
        <w:t xml:space="preserve"> BIBLIOGRÁFICA</w:t>
      </w:r>
      <w:r w:rsidR="00951999">
        <w:rPr>
          <w:rFonts w:ascii="Arial" w:eastAsia="Calibri" w:hAnsi="Arial" w:cs="Arial"/>
          <w:b/>
          <w:sz w:val="24"/>
          <w:szCs w:val="24"/>
        </w:rPr>
        <w:t>S</w:t>
      </w:r>
      <w:r w:rsidRPr="008F554E">
        <w:rPr>
          <w:rFonts w:ascii="Arial" w:eastAsia="Calibri" w:hAnsi="Arial" w:cs="Arial"/>
          <w:b/>
          <w:sz w:val="24"/>
          <w:szCs w:val="24"/>
        </w:rPr>
        <w:t xml:space="preserve">: </w:t>
      </w:r>
    </w:p>
    <w:p w14:paraId="4BFA3FB1" w14:textId="77777777" w:rsidR="007302C0" w:rsidRDefault="007302C0" w:rsidP="007302C0">
      <w:pPr>
        <w:spacing w:after="0" w:line="360" w:lineRule="auto"/>
        <w:jc w:val="both"/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O que é hardware livre? Saiba como “libertar e dar vida” às suas ideias</w:t>
      </w:r>
      <w:r>
        <w:rPr>
          <w:color w:val="000000"/>
          <w:shd w:val="clear" w:color="auto" w:fill="FFFFFF"/>
        </w:rPr>
        <w:t>, TechTudo, disponível em: &lt;</w:t>
      </w:r>
      <w:hyperlink r:id="rId7" w:history="1">
        <w:r>
          <w:rPr>
            <w:rStyle w:val="Hyperlink"/>
            <w:color w:val="FF4081"/>
          </w:rPr>
          <w:t>https://www.techtudo.com.br/noticias/noticia/2015/07/o-que-e-hardware-livre-saiba-como-libertar-e-dar-vida-suas-ideias.html</w:t>
        </w:r>
      </w:hyperlink>
      <w:r>
        <w:rPr>
          <w:color w:val="000000"/>
          <w:shd w:val="clear" w:color="auto" w:fill="FFFFFF"/>
        </w:rPr>
        <w:t>&gt;, acesso em: 30 Mar. 2021.</w:t>
      </w:r>
    </w:p>
    <w:p w14:paraId="5A6A4FCD" w14:textId="77777777" w:rsidR="007302C0" w:rsidRDefault="007302C0" w:rsidP="007302C0">
      <w:pPr>
        <w:spacing w:after="0" w:line="360" w:lineRule="auto"/>
        <w:jc w:val="both"/>
        <w:rPr>
          <w:rFonts w:ascii="Arial" w:eastAsia="Calibri" w:hAnsi="Arial" w:cs="Arial"/>
          <w:b/>
          <w:color w:val="FF0000"/>
          <w:sz w:val="20"/>
          <w:szCs w:val="24"/>
        </w:rPr>
      </w:pPr>
    </w:p>
    <w:p w14:paraId="3B8457E5" w14:textId="77777777" w:rsidR="007302C0" w:rsidRDefault="007302C0" w:rsidP="007302C0">
      <w:pPr>
        <w:spacing w:after="0" w:line="360" w:lineRule="auto"/>
        <w:jc w:val="both"/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FISL 16: criador do primeiro notebook open Soure detalha Projeto Novena</w:t>
      </w:r>
      <w:r>
        <w:rPr>
          <w:color w:val="000000"/>
          <w:shd w:val="clear" w:color="auto" w:fill="FFFFFF"/>
        </w:rPr>
        <w:t>, TechTudo, disponível em: &lt;</w:t>
      </w:r>
      <w:hyperlink r:id="rId8" w:history="1">
        <w:r>
          <w:rPr>
            <w:rStyle w:val="Hyperlink"/>
            <w:color w:val="FF4081"/>
          </w:rPr>
          <w:t>https://www.techtudo.com.br/noticias/noticia/2015/07/fisl-16-criador-do-primeiro-open-source-conta-detalhes-do-projeto.html</w:t>
        </w:r>
      </w:hyperlink>
      <w:r>
        <w:rPr>
          <w:color w:val="000000"/>
          <w:shd w:val="clear" w:color="auto" w:fill="FFFFFF"/>
        </w:rPr>
        <w:t>&gt;, acesso em: 30 Mar. 2021.</w:t>
      </w:r>
    </w:p>
    <w:p w14:paraId="5F2CBFA9" w14:textId="77777777" w:rsidR="007302C0" w:rsidRDefault="007302C0" w:rsidP="007302C0">
      <w:pPr>
        <w:spacing w:after="0" w:line="360" w:lineRule="auto"/>
        <w:jc w:val="both"/>
        <w:rPr>
          <w:color w:val="000000"/>
          <w:shd w:val="clear" w:color="auto" w:fill="FFFFFF"/>
        </w:rPr>
      </w:pPr>
    </w:p>
    <w:p w14:paraId="52C19D92" w14:textId="77777777" w:rsidR="007302C0" w:rsidRDefault="007302C0" w:rsidP="007302C0">
      <w:pPr>
        <w:spacing w:after="0" w:line="360" w:lineRule="auto"/>
        <w:jc w:val="both"/>
        <w:rPr>
          <w:color w:val="000000"/>
          <w:shd w:val="clear" w:color="auto" w:fill="FFFFFF"/>
        </w:rPr>
      </w:pPr>
      <w:r>
        <w:rPr>
          <w:rStyle w:val="Forte"/>
          <w:color w:val="000000"/>
        </w:rPr>
        <w:t>Não sabe o que é Hardware Livre? Venha descobrir no CCSL! | Centro de Competência em Software Livre</w:t>
      </w:r>
      <w:r>
        <w:rPr>
          <w:color w:val="000000"/>
          <w:shd w:val="clear" w:color="auto" w:fill="FFFFFF"/>
        </w:rPr>
        <w:t>, Ime.usp.br, disponível em: &lt;</w:t>
      </w:r>
      <w:hyperlink r:id="rId9" w:anchor=":~:text=O%20Hardware%20Livre%20apresenta%2Dse,trabalha%20com%20programas%20e%20c%C3%B3digos." w:history="1">
        <w:r>
          <w:rPr>
            <w:rStyle w:val="Hyperlink"/>
            <w:color w:val="FF4081"/>
          </w:rPr>
          <w:t>http://ccsl.ime.usp.br/pt-br/noticias/2014/02/nao-sabe-que-e-hardware-livre-venha-descobrir-no-ccsl#:~:text=O%20Hardware%20Livre%20apresenta%2Dse,trabalha%20com%20programas%20e%20c%C3%B3digos.</w:t>
        </w:r>
      </w:hyperlink>
      <w:r>
        <w:rPr>
          <w:color w:val="000000"/>
          <w:shd w:val="clear" w:color="auto" w:fill="FFFFFF"/>
        </w:rPr>
        <w:t>&gt;, acesso em: 30 Mar. 2021.</w:t>
      </w:r>
    </w:p>
    <w:p w14:paraId="68C6C872" w14:textId="77777777" w:rsidR="007302C0" w:rsidRDefault="007302C0" w:rsidP="007302C0">
      <w:pPr>
        <w:spacing w:after="0" w:line="360" w:lineRule="auto"/>
        <w:jc w:val="both"/>
        <w:rPr>
          <w:color w:val="000000"/>
          <w:shd w:val="clear" w:color="auto" w:fill="FFFFFF"/>
        </w:rPr>
      </w:pPr>
    </w:p>
    <w:p w14:paraId="2D04B886" w14:textId="77777777" w:rsidR="007302C0" w:rsidRPr="00B8551E" w:rsidRDefault="007302C0" w:rsidP="007302C0">
      <w:pPr>
        <w:spacing w:after="0" w:line="360" w:lineRule="auto"/>
        <w:jc w:val="both"/>
        <w:rPr>
          <w:rFonts w:ascii="Arial" w:eastAsia="Calibri" w:hAnsi="Arial" w:cs="Arial"/>
          <w:b/>
          <w:color w:val="FF0000"/>
          <w:sz w:val="20"/>
          <w:szCs w:val="24"/>
        </w:rPr>
      </w:pPr>
      <w:r>
        <w:rPr>
          <w:color w:val="000000"/>
          <w:shd w:val="clear" w:color="auto" w:fill="FFFFFF"/>
        </w:rPr>
        <w:t>POR RAFAEL CÂMERA, </w:t>
      </w:r>
      <w:r>
        <w:rPr>
          <w:rStyle w:val="Forte"/>
          <w:color w:val="000000"/>
        </w:rPr>
        <w:t>Você sabe o que é DIY? - Fazedores</w:t>
      </w:r>
      <w:r>
        <w:rPr>
          <w:color w:val="000000"/>
          <w:shd w:val="clear" w:color="auto" w:fill="FFFFFF"/>
        </w:rPr>
        <w:t>, Fazedores, disponível em: &lt;</w:t>
      </w:r>
      <w:hyperlink r:id="rId10" w:anchor=":~:text=Al%C3%A9m%20disso%2C%20o%20conceito%20de,na%20vida%20de%20muita%20gente." w:history="1">
        <w:r>
          <w:rPr>
            <w:rStyle w:val="Hyperlink"/>
            <w:color w:val="FF4081"/>
          </w:rPr>
          <w:t>https://blog.fazedores.com/voce-sabe-o-que-e-diy/#:~:text=Al%C3%A9m%20disso%2C%20o%20conceito%20de,na%20vida%20de%20muita%20gente.</w:t>
        </w:r>
      </w:hyperlink>
      <w:r>
        <w:rPr>
          <w:color w:val="000000"/>
          <w:shd w:val="clear" w:color="auto" w:fill="FFFFFF"/>
        </w:rPr>
        <w:t>&gt;, acesso em: 30 Mar. 2021.</w:t>
      </w:r>
    </w:p>
    <w:p w14:paraId="00D02448" w14:textId="38C30015" w:rsidR="00FF2066" w:rsidRPr="00B8551E" w:rsidRDefault="00FF2066" w:rsidP="0098136A">
      <w:pPr>
        <w:spacing w:after="0" w:line="360" w:lineRule="auto"/>
        <w:jc w:val="both"/>
        <w:rPr>
          <w:rFonts w:ascii="Arial" w:eastAsia="Calibri" w:hAnsi="Arial" w:cs="Arial"/>
          <w:b/>
          <w:color w:val="FF0000"/>
          <w:sz w:val="20"/>
          <w:szCs w:val="24"/>
        </w:rPr>
      </w:pPr>
    </w:p>
    <w:sectPr w:rsidR="00FF2066" w:rsidRPr="00B8551E" w:rsidSect="00616CE9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9E6D5" w14:textId="77777777" w:rsidR="00EC2EAD" w:rsidRDefault="00EC2EAD" w:rsidP="006338DF">
      <w:pPr>
        <w:spacing w:after="0" w:line="240" w:lineRule="auto"/>
      </w:pPr>
      <w:r>
        <w:separator/>
      </w:r>
    </w:p>
  </w:endnote>
  <w:endnote w:type="continuationSeparator" w:id="0">
    <w:p w14:paraId="3BA97AF7" w14:textId="77777777" w:rsidR="00EC2EAD" w:rsidRDefault="00EC2EAD" w:rsidP="0063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AC168" w14:textId="2552F069" w:rsidR="00260423" w:rsidRDefault="00260423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22AFD06" wp14:editId="2639C605">
          <wp:simplePos x="0" y="0"/>
          <wp:positionH relativeFrom="page">
            <wp:align>left</wp:align>
          </wp:positionH>
          <wp:positionV relativeFrom="paragraph">
            <wp:posOffset>-524510</wp:posOffset>
          </wp:positionV>
          <wp:extent cx="3788703" cy="1301138"/>
          <wp:effectExtent l="0" t="0" r="254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rot="10800000" flipH="1">
                    <a:off x="0" y="0"/>
                    <a:ext cx="3788703" cy="13011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93639213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33054">
          <w:rPr>
            <w:noProof/>
          </w:rPr>
          <w:t>2</w:t>
        </w:r>
        <w:r>
          <w:fldChar w:fldCharType="end"/>
        </w:r>
      </w:sdtContent>
    </w:sdt>
  </w:p>
  <w:p w14:paraId="5DBA996E" w14:textId="77777777" w:rsidR="003E48BA" w:rsidRDefault="003E48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44A8A" w14:textId="77777777" w:rsidR="00EC2EAD" w:rsidRDefault="00EC2EAD" w:rsidP="006338DF">
      <w:pPr>
        <w:spacing w:after="0" w:line="240" w:lineRule="auto"/>
      </w:pPr>
      <w:r>
        <w:separator/>
      </w:r>
    </w:p>
  </w:footnote>
  <w:footnote w:type="continuationSeparator" w:id="0">
    <w:p w14:paraId="71BE6639" w14:textId="77777777" w:rsidR="00EC2EAD" w:rsidRDefault="00EC2EAD" w:rsidP="0063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E76FA" w14:textId="77777777" w:rsidR="003E48BA" w:rsidRDefault="003E48BA">
    <w:pPr>
      <w:pStyle w:val="Cabealho"/>
    </w:pPr>
    <w:r w:rsidRPr="006338DF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7B4C560" wp14:editId="6D04F19A">
          <wp:simplePos x="0" y="0"/>
          <wp:positionH relativeFrom="page">
            <wp:posOffset>5688330</wp:posOffset>
          </wp:positionH>
          <wp:positionV relativeFrom="page">
            <wp:posOffset>184785</wp:posOffset>
          </wp:positionV>
          <wp:extent cx="1593850" cy="389255"/>
          <wp:effectExtent l="0" t="0" r="635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9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38DF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1B5995A" wp14:editId="5EC90E00">
          <wp:simplePos x="0" y="0"/>
          <wp:positionH relativeFrom="column">
            <wp:posOffset>3686175</wp:posOffset>
          </wp:positionH>
          <wp:positionV relativeFrom="paragraph">
            <wp:posOffset>-448310</wp:posOffset>
          </wp:positionV>
          <wp:extent cx="3408349" cy="1254283"/>
          <wp:effectExtent l="0" t="0" r="190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 flipH="1">
                    <a:off x="0" y="0"/>
                    <a:ext cx="3408349" cy="12542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09D4"/>
    <w:multiLevelType w:val="hybridMultilevel"/>
    <w:tmpl w:val="5F6C3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CB4"/>
    <w:multiLevelType w:val="hybridMultilevel"/>
    <w:tmpl w:val="80D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965"/>
    <w:multiLevelType w:val="hybridMultilevel"/>
    <w:tmpl w:val="BC942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0F"/>
    <w:rsid w:val="00051AC0"/>
    <w:rsid w:val="00066D0F"/>
    <w:rsid w:val="00067715"/>
    <w:rsid w:val="0009198F"/>
    <w:rsid w:val="000C7776"/>
    <w:rsid w:val="000C7862"/>
    <w:rsid w:val="000D5ABA"/>
    <w:rsid w:val="000E3C76"/>
    <w:rsid w:val="001933AF"/>
    <w:rsid w:val="001B05AA"/>
    <w:rsid w:val="001B239B"/>
    <w:rsid w:val="001B5B04"/>
    <w:rsid w:val="00220F95"/>
    <w:rsid w:val="00231132"/>
    <w:rsid w:val="00260423"/>
    <w:rsid w:val="0026704C"/>
    <w:rsid w:val="00267E58"/>
    <w:rsid w:val="00296575"/>
    <w:rsid w:val="002F5C11"/>
    <w:rsid w:val="00332325"/>
    <w:rsid w:val="003503CA"/>
    <w:rsid w:val="00384DA5"/>
    <w:rsid w:val="003B5102"/>
    <w:rsid w:val="003B5930"/>
    <w:rsid w:val="003D6729"/>
    <w:rsid w:val="003E48BA"/>
    <w:rsid w:val="003F570F"/>
    <w:rsid w:val="00410247"/>
    <w:rsid w:val="00452146"/>
    <w:rsid w:val="004B015C"/>
    <w:rsid w:val="004B1CEB"/>
    <w:rsid w:val="004C6522"/>
    <w:rsid w:val="00564E1B"/>
    <w:rsid w:val="00594895"/>
    <w:rsid w:val="00596A0A"/>
    <w:rsid w:val="005B3F3C"/>
    <w:rsid w:val="005B5582"/>
    <w:rsid w:val="00616CE9"/>
    <w:rsid w:val="006338DF"/>
    <w:rsid w:val="00674E9C"/>
    <w:rsid w:val="00675B44"/>
    <w:rsid w:val="00691A55"/>
    <w:rsid w:val="006A2C96"/>
    <w:rsid w:val="006B5656"/>
    <w:rsid w:val="006C74AA"/>
    <w:rsid w:val="006E34E4"/>
    <w:rsid w:val="0072444D"/>
    <w:rsid w:val="007302C0"/>
    <w:rsid w:val="0074408D"/>
    <w:rsid w:val="00787A94"/>
    <w:rsid w:val="007A5DF1"/>
    <w:rsid w:val="007C66E6"/>
    <w:rsid w:val="007F2C43"/>
    <w:rsid w:val="0083157F"/>
    <w:rsid w:val="008A3E4C"/>
    <w:rsid w:val="008F554E"/>
    <w:rsid w:val="008F79A9"/>
    <w:rsid w:val="00942D42"/>
    <w:rsid w:val="00951999"/>
    <w:rsid w:val="0098136A"/>
    <w:rsid w:val="009B3AC2"/>
    <w:rsid w:val="00A242DE"/>
    <w:rsid w:val="00A85678"/>
    <w:rsid w:val="00AD3B82"/>
    <w:rsid w:val="00AD668A"/>
    <w:rsid w:val="00AF438F"/>
    <w:rsid w:val="00B03480"/>
    <w:rsid w:val="00B24153"/>
    <w:rsid w:val="00B431CD"/>
    <w:rsid w:val="00B50835"/>
    <w:rsid w:val="00B8551E"/>
    <w:rsid w:val="00C75207"/>
    <w:rsid w:val="00CA005A"/>
    <w:rsid w:val="00CE4AFB"/>
    <w:rsid w:val="00D20BE4"/>
    <w:rsid w:val="00D25886"/>
    <w:rsid w:val="00D31BBF"/>
    <w:rsid w:val="00D44171"/>
    <w:rsid w:val="00D6695A"/>
    <w:rsid w:val="00DA7773"/>
    <w:rsid w:val="00DB2880"/>
    <w:rsid w:val="00DC1DB8"/>
    <w:rsid w:val="00E15C24"/>
    <w:rsid w:val="00E44CBB"/>
    <w:rsid w:val="00EC2EAD"/>
    <w:rsid w:val="00EE2E11"/>
    <w:rsid w:val="00EF0679"/>
    <w:rsid w:val="00F055F5"/>
    <w:rsid w:val="00F06F29"/>
    <w:rsid w:val="00F07E8D"/>
    <w:rsid w:val="00F33054"/>
    <w:rsid w:val="00F36F65"/>
    <w:rsid w:val="00F40FEB"/>
    <w:rsid w:val="00F60E1A"/>
    <w:rsid w:val="00F779E3"/>
    <w:rsid w:val="00F81DAB"/>
    <w:rsid w:val="00F97456"/>
    <w:rsid w:val="00FA2005"/>
    <w:rsid w:val="00FA24C0"/>
    <w:rsid w:val="00FD7D49"/>
    <w:rsid w:val="00FE6FD7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0067C"/>
  <w15:chartTrackingRefBased/>
  <w15:docId w15:val="{A176F7CD-F8D3-4161-B11E-BD9064C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38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38DF"/>
    <w:rPr>
      <w:color w:val="800080"/>
      <w:u w:val="single"/>
    </w:rPr>
  </w:style>
  <w:style w:type="paragraph" w:customStyle="1" w:styleId="msonormal0">
    <w:name w:val="msonormal"/>
    <w:basedOn w:val="Normal"/>
    <w:rsid w:val="0063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3">
    <w:name w:val="xl63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4">
    <w:name w:val="xl64"/>
    <w:basedOn w:val="Normal"/>
    <w:rsid w:val="006338D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5">
    <w:name w:val="xl65"/>
    <w:basedOn w:val="Normal"/>
    <w:rsid w:val="006338D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66">
    <w:name w:val="xl66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8">
    <w:name w:val="xl68"/>
    <w:basedOn w:val="Normal"/>
    <w:rsid w:val="006338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9">
    <w:name w:val="xl69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6338D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1">
    <w:name w:val="xl71"/>
    <w:basedOn w:val="Normal"/>
    <w:rsid w:val="006338DF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8DF"/>
  </w:style>
  <w:style w:type="paragraph" w:styleId="Rodap">
    <w:name w:val="footer"/>
    <w:basedOn w:val="Normal"/>
    <w:link w:val="RodapChar"/>
    <w:uiPriority w:val="99"/>
    <w:unhideWhenUsed/>
    <w:rsid w:val="00633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8DF"/>
  </w:style>
  <w:style w:type="paragraph" w:customStyle="1" w:styleId="xl72">
    <w:name w:val="xl72"/>
    <w:basedOn w:val="Normal"/>
    <w:rsid w:val="006E34E4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3">
    <w:name w:val="xl73"/>
    <w:basedOn w:val="Normal"/>
    <w:rsid w:val="006E34E4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4">
    <w:name w:val="xl74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5">
    <w:name w:val="xl75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6">
    <w:name w:val="xl76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77">
    <w:name w:val="xl77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9">
    <w:name w:val="xl79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0">
    <w:name w:val="xl80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1">
    <w:name w:val="xl81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2">
    <w:name w:val="xl82"/>
    <w:basedOn w:val="Normal"/>
    <w:rsid w:val="006E34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3">
    <w:name w:val="xl83"/>
    <w:basedOn w:val="Normal"/>
    <w:rsid w:val="006E34E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4">
    <w:name w:val="xl84"/>
    <w:basedOn w:val="Normal"/>
    <w:rsid w:val="006E34E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232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F2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udo.com.br/noticias/noticia/2015/07/fisl-16-criador-do-primeiro-open-source-conta-detalhes-do-projeto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tudo.com.br/noticias/noticia/2015/07/o-que-e-hardware-livre-saiba-como-libertar-e-dar-vida-suas-ideia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log.fazedores.com/voce-sabe-o-que-e-di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csl.ime.usp.br/pt-br/noticias/2014/02/nao-sabe-que-e-hardware-livre-venha-descobrir-no-ccs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Padr&#227;o%20Unipar.dotx" TargetMode="Externa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Padrão Unipar</Template>
  <TotalTime>321</TotalTime>
  <Pages>2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Caio Araujo</cp:lastModifiedBy>
  <cp:revision>44</cp:revision>
  <cp:lastPrinted>2021-03-30T17:00:00Z</cp:lastPrinted>
  <dcterms:created xsi:type="dcterms:W3CDTF">2019-02-22T17:47:00Z</dcterms:created>
  <dcterms:modified xsi:type="dcterms:W3CDTF">2021-04-04T23:31:00Z</dcterms:modified>
</cp:coreProperties>
</file>